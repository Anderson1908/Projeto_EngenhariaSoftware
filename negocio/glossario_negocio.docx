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F81C" w14:textId="77777777" w:rsidR="00C5742C" w:rsidRPr="00AC7B44" w:rsidRDefault="00C5742C" w:rsidP="00C5742C">
      <w:pPr>
        <w:pStyle w:val="Ttulo"/>
        <w:jc w:val="right"/>
        <w:rPr>
          <w:lang w:val="pt-BR"/>
        </w:rPr>
      </w:pPr>
      <w:r w:rsidRPr="00AC7B44">
        <w:rPr>
          <w:lang w:val="pt-BR"/>
        </w:rPr>
        <w:t>Pr</w:t>
      </w:r>
      <w:r>
        <w:rPr>
          <w:lang w:val="pt-BR"/>
        </w:rPr>
        <w:t>ojeto sistema de entregas Four Piece</w:t>
      </w:r>
    </w:p>
    <w:p w14:paraId="35004D36" w14:textId="77777777" w:rsidR="001C4C8F" w:rsidRDefault="005F1832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A407EF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679EE090" w14:textId="77777777" w:rsidR="001C4C8F" w:rsidRDefault="001C4C8F">
      <w:pPr>
        <w:pStyle w:val="Ttulo"/>
        <w:jc w:val="right"/>
        <w:rPr>
          <w:lang w:val="pt-BR"/>
        </w:rPr>
      </w:pPr>
    </w:p>
    <w:p w14:paraId="5519ED3F" w14:textId="044F6162" w:rsidR="001C4C8F" w:rsidRDefault="005F1832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 w:rsidR="00C5742C">
        <w:rPr>
          <w:sz w:val="28"/>
          <w:szCs w:val="28"/>
          <w:lang w:val="pt-BR"/>
        </w:rPr>
        <w:t>1</w:t>
      </w:r>
    </w:p>
    <w:p w14:paraId="5EAF6A2B" w14:textId="77777777" w:rsidR="001C4C8F" w:rsidRDefault="001C4C8F">
      <w:pPr>
        <w:pStyle w:val="Ttulo"/>
        <w:rPr>
          <w:sz w:val="28"/>
          <w:szCs w:val="28"/>
          <w:lang w:val="pt-BR"/>
        </w:rPr>
      </w:pPr>
    </w:p>
    <w:p w14:paraId="0A88DD20" w14:textId="77777777" w:rsidR="001C4C8F" w:rsidRDefault="001C4C8F">
      <w:pPr>
        <w:rPr>
          <w:lang w:val="pt-BR"/>
        </w:rPr>
      </w:pPr>
    </w:p>
    <w:p w14:paraId="7CECE948" w14:textId="77777777" w:rsidR="001C4C8F" w:rsidRDefault="001C4C8F">
      <w:pPr>
        <w:rPr>
          <w:lang w:val="pt-BR"/>
        </w:rPr>
        <w:sectPr w:rsidR="001C4C8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7BE5A28" w14:textId="77777777" w:rsidR="001C4C8F" w:rsidRDefault="005F1832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4C8F" w14:paraId="05ECA6A8" w14:textId="77777777" w:rsidTr="00C5742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572B1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DD90E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C9F03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D2762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C4C8F" w14:paraId="7A4FE6D4" w14:textId="77777777" w:rsidTr="00C5742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23C84" w14:textId="0EF55318" w:rsidR="001C4C8F" w:rsidRDefault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88AB7" w14:textId="67511182" w:rsidR="001C4C8F" w:rsidRDefault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E6480" w14:textId="34BF7EE9" w:rsidR="001C4C8F" w:rsidRDefault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versão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24A0E" w14:textId="28776176" w:rsidR="001C4C8F" w:rsidRDefault="00C5742C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Donizeti</w:t>
            </w:r>
            <w:proofErr w:type="spellEnd"/>
            <w:r>
              <w:rPr>
                <w:lang w:val="pt-BR"/>
              </w:rPr>
              <w:t xml:space="preserve"> Batista Jr</w:t>
            </w:r>
          </w:p>
        </w:tc>
      </w:tr>
      <w:tr w:rsidR="00C5742C" w:rsidRPr="00C5742C" w14:paraId="3A7CE742" w14:textId="77777777" w:rsidTr="00C5742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75ADC" w14:textId="5E6FB53D" w:rsidR="00C5742C" w:rsidRDefault="00C5742C" w:rsidP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08/06/2021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58FE6" w14:textId="2C73BCE3" w:rsidR="00C5742C" w:rsidRDefault="00C5742C" w:rsidP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E4C90" w14:textId="3180469E" w:rsidR="00C5742C" w:rsidRDefault="00C5742C" w:rsidP="00C5742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no nome do projeto</w:t>
            </w:r>
            <w:r w:rsidR="002B5D8B">
              <w:rPr>
                <w:lang w:val="pt-BR"/>
              </w:rPr>
              <w:t xml:space="preserve"> e edições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BFA45" w14:textId="0D81618C" w:rsidR="00C5742C" w:rsidRDefault="00C5742C" w:rsidP="00C5742C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Donizeti</w:t>
            </w:r>
            <w:proofErr w:type="spellEnd"/>
            <w:r>
              <w:rPr>
                <w:lang w:val="pt-BR"/>
              </w:rPr>
              <w:t xml:space="preserve"> Batista Jr</w:t>
            </w:r>
          </w:p>
        </w:tc>
      </w:tr>
      <w:tr w:rsidR="00C5742C" w:rsidRPr="00C5742C" w14:paraId="5783954F" w14:textId="77777777" w:rsidTr="00C5742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09FAC" w14:textId="77777777" w:rsidR="00C5742C" w:rsidRDefault="00C5742C" w:rsidP="00C5742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7B60" w14:textId="77777777" w:rsidR="00C5742C" w:rsidRDefault="00C5742C" w:rsidP="00C5742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BEF50" w14:textId="77777777" w:rsidR="00C5742C" w:rsidRDefault="00C5742C" w:rsidP="00C5742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896F2" w14:textId="77777777" w:rsidR="00C5742C" w:rsidRDefault="00C5742C" w:rsidP="00C5742C">
            <w:pPr>
              <w:pStyle w:val="Tabletext"/>
              <w:rPr>
                <w:lang w:val="pt-BR"/>
              </w:rPr>
            </w:pPr>
          </w:p>
        </w:tc>
      </w:tr>
      <w:tr w:rsidR="00C5742C" w:rsidRPr="00C5742C" w14:paraId="02AED29F" w14:textId="77777777" w:rsidTr="00C5742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3D7E8" w14:textId="77777777" w:rsidR="00C5742C" w:rsidRDefault="00C5742C" w:rsidP="00C5742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EC1D0" w14:textId="77777777" w:rsidR="00C5742C" w:rsidRDefault="00C5742C" w:rsidP="00C5742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E1D02" w14:textId="77777777" w:rsidR="00C5742C" w:rsidRDefault="00C5742C" w:rsidP="00C5742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BA467" w14:textId="77777777" w:rsidR="00C5742C" w:rsidRDefault="00C5742C" w:rsidP="00C5742C">
            <w:pPr>
              <w:pStyle w:val="Tabletext"/>
              <w:rPr>
                <w:lang w:val="pt-BR"/>
              </w:rPr>
            </w:pPr>
          </w:p>
        </w:tc>
      </w:tr>
    </w:tbl>
    <w:p w14:paraId="07D2D104" w14:textId="77777777" w:rsidR="001C4C8F" w:rsidRDefault="001C4C8F">
      <w:pPr>
        <w:rPr>
          <w:lang w:val="pt-BR"/>
        </w:rPr>
      </w:pPr>
    </w:p>
    <w:p w14:paraId="3DA94339" w14:textId="77777777" w:rsidR="001C4C8F" w:rsidRDefault="005F1832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69E3DD2" w14:textId="2E19C344" w:rsidR="002B5D8B" w:rsidRDefault="005F1832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2B5D8B" w:rsidRPr="006C1C4F">
        <w:rPr>
          <w:noProof/>
          <w:lang w:val="pt-BR"/>
        </w:rPr>
        <w:t>Glossário de Negócios</w:t>
      </w:r>
      <w:r w:rsidR="002B5D8B">
        <w:rPr>
          <w:noProof/>
        </w:rPr>
        <w:tab/>
      </w:r>
      <w:r w:rsidR="002B5D8B">
        <w:rPr>
          <w:noProof/>
        </w:rPr>
        <w:fldChar w:fldCharType="begin"/>
      </w:r>
      <w:r w:rsidR="002B5D8B">
        <w:rPr>
          <w:noProof/>
        </w:rPr>
        <w:instrText xml:space="preserve"> PAGEREF _Toc74088010 \h </w:instrText>
      </w:r>
      <w:r w:rsidR="002B5D8B">
        <w:rPr>
          <w:noProof/>
        </w:rPr>
      </w:r>
      <w:r w:rsidR="002B5D8B">
        <w:rPr>
          <w:noProof/>
        </w:rPr>
        <w:fldChar w:fldCharType="separate"/>
      </w:r>
      <w:r w:rsidR="002B5D8B">
        <w:rPr>
          <w:noProof/>
        </w:rPr>
        <w:t>4</w:t>
      </w:r>
      <w:r w:rsidR="002B5D8B">
        <w:rPr>
          <w:noProof/>
        </w:rPr>
        <w:fldChar w:fldCharType="end"/>
      </w:r>
    </w:p>
    <w:p w14:paraId="4FB65870" w14:textId="181D0658" w:rsidR="002B5D8B" w:rsidRDefault="002B5D8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6B8E8A" w14:textId="1B2B0124" w:rsidR="002B5D8B" w:rsidRDefault="002B5D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481368" w14:textId="68893114" w:rsidR="002B5D8B" w:rsidRDefault="002B5D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1D5D5E" w14:textId="5AC41A69" w:rsidR="002B5D8B" w:rsidRDefault="002B5D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9397CC" w14:textId="1433B04B" w:rsidR="002B5D8B" w:rsidRDefault="002B5D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332CDF" w14:textId="12CA02D2" w:rsidR="002B5D8B" w:rsidRDefault="002B5D8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4D56F4" w14:textId="0473B93E" w:rsidR="002B5D8B" w:rsidRDefault="002B5D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Atendimento e vendas de produtos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_Toc74088017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C0DB6B7" w14:textId="0D6A2381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Atendente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_Toc74088018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5276FC9" w14:textId="1DD7A044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Consulta de produto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_Toc74088019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4F83BAD" w14:textId="370CBF57" w:rsidR="002B5D8B" w:rsidRDefault="002B5D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Montante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_Toc74088020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2162488" w14:textId="0E67E71F" w:rsidR="002B5D8B" w:rsidRDefault="002B5D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Logística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_Toc74088021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6843039" w14:textId="53F15B67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Montante Centro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_Toc74088022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83AEB19" w14:textId="698A745C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Montante Ferraz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_Toc74088023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75A099B" w14:textId="2A2432CE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Montante Itaim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_Toc74088024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42F4BE2" w14:textId="27B622A8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Montante Mogi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_Toc74088025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57F0F5E" w14:textId="3D4958AB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Separador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_Toc74088026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67D6324" w14:textId="069E2891" w:rsidR="002B5D8B" w:rsidRDefault="002B5D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Saída/Entrega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_Toc74088027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3511554" w14:textId="31B7A154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Entregador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_Toc74088028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8ABE24D" w14:textId="30D6CA72" w:rsidR="002B5D8B" w:rsidRDefault="002B5D8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C1C4F">
        <w:rPr>
          <w:noProof/>
          <w:lang w:val="pt-BR"/>
        </w:rPr>
        <w:t>2.4.2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C1C4F">
        <w:rPr>
          <w:noProof/>
          <w:lang w:val="pt-BR"/>
        </w:rPr>
        <w:t>Itinerário/Rota de entrega</w:t>
      </w:r>
      <w:r w:rsidRPr="002B5D8B">
        <w:rPr>
          <w:noProof/>
          <w:lang w:val="pt-BR"/>
        </w:rPr>
        <w:tab/>
      </w:r>
      <w:r>
        <w:rPr>
          <w:noProof/>
        </w:rPr>
        <w:fldChar w:fldCharType="begin"/>
      </w:r>
      <w:r w:rsidRPr="002B5D8B">
        <w:rPr>
          <w:noProof/>
          <w:lang w:val="pt-BR"/>
        </w:rPr>
        <w:instrText xml:space="preserve"> PAGEREF _Toc74088029 \h </w:instrText>
      </w:r>
      <w:r>
        <w:rPr>
          <w:noProof/>
        </w:rPr>
      </w:r>
      <w:r>
        <w:rPr>
          <w:noProof/>
        </w:rPr>
        <w:fldChar w:fldCharType="separate"/>
      </w:r>
      <w:r w:rsidRPr="002B5D8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A7BBCEA" w14:textId="651572F2" w:rsidR="002B5D8B" w:rsidRDefault="005F1832" w:rsidP="002B5D8B">
      <w:pPr>
        <w:pStyle w:val="Ttulo1"/>
        <w:numPr>
          <w:ilvl w:val="0"/>
          <w:numId w:val="0"/>
        </w:numPr>
        <w:ind w:left="1080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fldChar w:fldCharType="end"/>
      </w:r>
    </w:p>
    <w:p w14:paraId="32F250F9" w14:textId="631AE6C0" w:rsidR="002B5D8B" w:rsidRDefault="002B5D8B" w:rsidP="002B5D8B">
      <w:pPr>
        <w:rPr>
          <w:lang w:val="pt-BR"/>
        </w:rPr>
      </w:pPr>
    </w:p>
    <w:p w14:paraId="1A1341AC" w14:textId="77777777" w:rsidR="002B5D8B" w:rsidRPr="002B5D8B" w:rsidRDefault="002B5D8B" w:rsidP="002B5D8B">
      <w:pPr>
        <w:rPr>
          <w:lang w:val="pt-BR"/>
        </w:rPr>
      </w:pPr>
    </w:p>
    <w:p w14:paraId="10FEF79C" w14:textId="77777777" w:rsidR="002B5D8B" w:rsidRDefault="002B5D8B" w:rsidP="002B5D8B">
      <w:pPr>
        <w:pStyle w:val="Ttulo1"/>
        <w:numPr>
          <w:ilvl w:val="0"/>
          <w:numId w:val="0"/>
        </w:numPr>
        <w:rPr>
          <w:lang w:val="pt-BR"/>
        </w:rPr>
      </w:pPr>
    </w:p>
    <w:p w14:paraId="5FEBAE21" w14:textId="5035CA98" w:rsidR="002B5D8B" w:rsidRDefault="005F1832" w:rsidP="002B5D8B">
      <w:pPr>
        <w:pStyle w:val="Ttulo1"/>
        <w:numPr>
          <w:ilvl w:val="0"/>
          <w:numId w:val="0"/>
        </w:numPr>
        <w:jc w:val="center"/>
        <w:rPr>
          <w:sz w:val="20"/>
          <w:szCs w:val="20"/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bookmarkStart w:id="0" w:name="_Toc74088010"/>
      <w:r w:rsidR="00A407EF">
        <w:rPr>
          <w:lang w:val="pt-BR"/>
        </w:rPr>
        <w:t>Glossário de Negócios</w:t>
      </w:r>
      <w:bookmarkEnd w:id="0"/>
      <w:r>
        <w:rPr>
          <w:lang w:val="pt-BR"/>
        </w:rPr>
        <w:fldChar w:fldCharType="end"/>
      </w:r>
      <w:bookmarkStart w:id="1" w:name="_Toc456600917"/>
      <w:bookmarkStart w:id="2" w:name="_Toc456598586"/>
      <w:bookmarkStart w:id="3" w:name="_Toc18206570"/>
      <w:bookmarkStart w:id="4" w:name="_Toc73878970"/>
    </w:p>
    <w:p w14:paraId="65C1CA4C" w14:textId="28A2D858" w:rsidR="002B5D8B" w:rsidRPr="002B5D8B" w:rsidRDefault="002B5D8B" w:rsidP="002B5D8B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Toc74088011"/>
      <w:r w:rsidRPr="002B5D8B">
        <w:rPr>
          <w:sz w:val="20"/>
          <w:szCs w:val="20"/>
          <w:lang w:val="pt-BR"/>
        </w:rPr>
        <w:t>Introdução</w:t>
      </w:r>
      <w:bookmarkEnd w:id="1"/>
      <w:bookmarkEnd w:id="2"/>
      <w:bookmarkEnd w:id="3"/>
      <w:bookmarkEnd w:id="4"/>
      <w:bookmarkEnd w:id="5"/>
    </w:p>
    <w:p w14:paraId="567ABE2B" w14:textId="77777777" w:rsidR="002B5D8B" w:rsidRDefault="002B5D8B" w:rsidP="002B5D8B">
      <w:pPr>
        <w:pStyle w:val="Ttulo2"/>
        <w:rPr>
          <w:lang w:val="pt-BR"/>
        </w:rPr>
      </w:pPr>
      <w:bookmarkStart w:id="6" w:name="_Toc456600918"/>
      <w:bookmarkStart w:id="7" w:name="_Toc456598587"/>
      <w:bookmarkStart w:id="8" w:name="_Toc18206571"/>
      <w:bookmarkStart w:id="9" w:name="_Toc73878971"/>
      <w:bookmarkStart w:id="10" w:name="_Toc74088012"/>
      <w:r>
        <w:rPr>
          <w:lang w:val="pt-BR"/>
        </w:rPr>
        <w:t>Finalidade</w:t>
      </w:r>
      <w:bookmarkEnd w:id="6"/>
      <w:bookmarkEnd w:id="7"/>
      <w:bookmarkEnd w:id="8"/>
      <w:bookmarkEnd w:id="9"/>
      <w:bookmarkEnd w:id="10"/>
    </w:p>
    <w:p w14:paraId="3DDE5B6D" w14:textId="77777777" w:rsidR="002B5D8B" w:rsidRPr="00A407EF" w:rsidRDefault="002B5D8B" w:rsidP="002B5D8B">
      <w:pPr>
        <w:pStyle w:val="Corpodetexto"/>
        <w:jc w:val="both"/>
        <w:rPr>
          <w:lang w:val="pt-BR"/>
        </w:rPr>
      </w:pPr>
      <w:r>
        <w:rPr>
          <w:lang w:val="pt-BR"/>
        </w:rPr>
        <w:t>Este documento tem por finalidade definir alguns termos utilizado na em presa Mundo Azul. Isso se faz necessário para uma melhor compreensão e uma comunicação objetiva entre os funcionários da empresa.</w:t>
      </w:r>
    </w:p>
    <w:p w14:paraId="16663C57" w14:textId="77777777" w:rsidR="002B5D8B" w:rsidRDefault="002B5D8B" w:rsidP="002B5D8B">
      <w:pPr>
        <w:pStyle w:val="Ttulo2"/>
        <w:rPr>
          <w:lang w:val="pt-BR"/>
        </w:rPr>
      </w:pPr>
      <w:bookmarkStart w:id="11" w:name="_Toc456600919"/>
      <w:bookmarkStart w:id="12" w:name="_Toc456598588"/>
      <w:bookmarkStart w:id="13" w:name="_Toc18206572"/>
      <w:bookmarkStart w:id="14" w:name="_Toc73878972"/>
      <w:bookmarkStart w:id="15" w:name="_Toc74088013"/>
      <w:r>
        <w:rPr>
          <w:lang w:val="pt-BR"/>
        </w:rPr>
        <w:t>Escopo</w:t>
      </w:r>
      <w:bookmarkEnd w:id="11"/>
      <w:bookmarkEnd w:id="12"/>
      <w:bookmarkEnd w:id="13"/>
      <w:bookmarkEnd w:id="14"/>
      <w:bookmarkEnd w:id="15"/>
    </w:p>
    <w:p w14:paraId="6B25A3FA" w14:textId="69971DE7" w:rsidR="002B5D8B" w:rsidRPr="00A407EF" w:rsidRDefault="002B5D8B" w:rsidP="002B5D8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documento faz parte do </w:t>
      </w:r>
      <w:r w:rsidRPr="002B5D8B">
        <w:rPr>
          <w:lang w:val="pt-BR"/>
        </w:rPr>
        <w:t>Projeto sistema de entregas Four Piece</w:t>
      </w:r>
      <w:r>
        <w:rPr>
          <w:lang w:val="pt-BR"/>
        </w:rPr>
        <w:t xml:space="preserve">, </w:t>
      </w:r>
      <w:r>
        <w:rPr>
          <w:lang w:val="pt-BR"/>
        </w:rPr>
        <w:t xml:space="preserve">para o desenvolvimento de um aplicativo a fim de gerenciar o cronograma de entrega, melhor itinerário e assim controlar as melhores rotas para diminuir tempo </w:t>
      </w:r>
    </w:p>
    <w:p w14:paraId="1E10ADE0" w14:textId="77777777" w:rsidR="002B5D8B" w:rsidRDefault="002B5D8B" w:rsidP="002B5D8B">
      <w:pPr>
        <w:pStyle w:val="Ttulo2"/>
        <w:rPr>
          <w:lang w:val="pt-BR"/>
        </w:rPr>
      </w:pPr>
      <w:bookmarkStart w:id="16" w:name="_Toc456600921"/>
      <w:bookmarkStart w:id="17" w:name="_Toc456598590"/>
      <w:bookmarkStart w:id="18" w:name="_Toc18206573"/>
      <w:bookmarkStart w:id="19" w:name="_Toc73878973"/>
      <w:bookmarkStart w:id="20" w:name="_Toc74088014"/>
      <w:r>
        <w:rPr>
          <w:lang w:val="pt-BR"/>
        </w:rPr>
        <w:t>Referências</w:t>
      </w:r>
      <w:bookmarkEnd w:id="16"/>
      <w:bookmarkEnd w:id="17"/>
      <w:bookmarkEnd w:id="18"/>
      <w:bookmarkEnd w:id="19"/>
      <w:bookmarkEnd w:id="20"/>
    </w:p>
    <w:p w14:paraId="00EB2E30" w14:textId="77777777" w:rsidR="002B5D8B" w:rsidRDefault="002B5D8B" w:rsidP="002B5D8B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deve apresentar uma lista completa de todos os documentos mencionados no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5957A9AC" w14:textId="77777777" w:rsidR="002B5D8B" w:rsidRDefault="002B5D8B" w:rsidP="002B5D8B">
      <w:pPr>
        <w:pStyle w:val="Ttulo2"/>
        <w:rPr>
          <w:lang w:val="pt-BR"/>
        </w:rPr>
      </w:pPr>
      <w:bookmarkStart w:id="21" w:name="_Toc456600922"/>
      <w:bookmarkStart w:id="22" w:name="_Toc456598591"/>
      <w:bookmarkStart w:id="23" w:name="_Toc18206574"/>
      <w:bookmarkStart w:id="24" w:name="_Toc73878974"/>
      <w:bookmarkStart w:id="25" w:name="_Toc74088015"/>
      <w:r>
        <w:rPr>
          <w:lang w:val="pt-BR"/>
        </w:rPr>
        <w:t>Visão Geral</w:t>
      </w:r>
      <w:bookmarkEnd w:id="21"/>
      <w:bookmarkEnd w:id="22"/>
      <w:bookmarkEnd w:id="23"/>
      <w:bookmarkEnd w:id="24"/>
      <w:bookmarkEnd w:id="25"/>
    </w:p>
    <w:p w14:paraId="13151B35" w14:textId="77777777" w:rsidR="002B5D8B" w:rsidRPr="00A407EF" w:rsidRDefault="002B5D8B" w:rsidP="002B5D8B">
      <w:pPr>
        <w:pStyle w:val="Corpodetexto"/>
        <w:jc w:val="both"/>
        <w:rPr>
          <w:lang w:val="pt-BR"/>
        </w:rPr>
      </w:pPr>
      <w:r>
        <w:rPr>
          <w:lang w:val="pt-BR"/>
        </w:rPr>
        <w:t>Este documento contém termos utilizados no processo de negócio da empresa. Podendo estes termos serem utilizados entre os funcionários e ou até mesmo no aplicativo de gerenciamento e documentos internos que se façam necessários.</w:t>
      </w:r>
    </w:p>
    <w:p w14:paraId="2BC17887" w14:textId="77777777" w:rsidR="002B5D8B" w:rsidRDefault="002B5D8B" w:rsidP="002B5D8B">
      <w:pPr>
        <w:pStyle w:val="Ttulo1"/>
        <w:ind w:left="1080" w:hanging="360"/>
        <w:rPr>
          <w:sz w:val="20"/>
          <w:szCs w:val="20"/>
          <w:lang w:val="pt-BR"/>
        </w:rPr>
      </w:pPr>
      <w:bookmarkStart w:id="26" w:name="_Toc18206575"/>
      <w:bookmarkStart w:id="27" w:name="_Toc73878975"/>
      <w:bookmarkStart w:id="28" w:name="_Toc74088016"/>
      <w:r>
        <w:rPr>
          <w:sz w:val="20"/>
          <w:szCs w:val="20"/>
          <w:lang w:val="pt-BR"/>
        </w:rPr>
        <w:t>Definições</w:t>
      </w:r>
      <w:bookmarkEnd w:id="26"/>
      <w:bookmarkEnd w:id="27"/>
      <w:bookmarkEnd w:id="28"/>
    </w:p>
    <w:p w14:paraId="1448F2B4" w14:textId="77777777" w:rsidR="002B5D8B" w:rsidRDefault="002B5D8B" w:rsidP="002B5D8B">
      <w:pPr>
        <w:pStyle w:val="Ttulo2"/>
        <w:widowControl/>
        <w:rPr>
          <w:lang w:val="pt-BR"/>
        </w:rPr>
      </w:pPr>
      <w:bookmarkStart w:id="29" w:name="_Toc73878976"/>
      <w:bookmarkStart w:id="30" w:name="_Toc74088017"/>
      <w:r>
        <w:rPr>
          <w:lang w:val="pt-BR"/>
        </w:rPr>
        <w:t>Atendimento e vendas de produtos</w:t>
      </w:r>
      <w:bookmarkEnd w:id="29"/>
      <w:bookmarkEnd w:id="30"/>
    </w:p>
    <w:p w14:paraId="4D93A33B" w14:textId="77777777" w:rsidR="002B5D8B" w:rsidRPr="001862AA" w:rsidRDefault="002B5D8B" w:rsidP="002B5D8B">
      <w:pPr>
        <w:pStyle w:val="Corpodetexto"/>
        <w:rPr>
          <w:lang w:val="pt-BR"/>
        </w:rPr>
      </w:pPr>
      <w:r>
        <w:rPr>
          <w:lang w:val="pt-BR"/>
        </w:rPr>
        <w:t>Termos utilizados referente ao atendimento e vendas de produtos.</w:t>
      </w:r>
    </w:p>
    <w:p w14:paraId="33E9DEFC" w14:textId="77777777" w:rsidR="002B5D8B" w:rsidRDefault="002B5D8B" w:rsidP="002B5D8B">
      <w:pPr>
        <w:pStyle w:val="Ttulo3"/>
        <w:rPr>
          <w:lang w:val="pt-BR"/>
        </w:rPr>
      </w:pPr>
      <w:bookmarkStart w:id="31" w:name="_Toc73878977"/>
      <w:bookmarkStart w:id="32" w:name="_Toc74088018"/>
      <w:r>
        <w:rPr>
          <w:lang w:val="pt-BR"/>
        </w:rPr>
        <w:t>Atendente</w:t>
      </w:r>
      <w:bookmarkEnd w:id="31"/>
      <w:bookmarkEnd w:id="32"/>
    </w:p>
    <w:p w14:paraId="2E1C2724" w14:textId="77777777" w:rsidR="002B5D8B" w:rsidRPr="00EE1D6F" w:rsidRDefault="002B5D8B" w:rsidP="002B5D8B">
      <w:pPr>
        <w:ind w:left="720"/>
        <w:rPr>
          <w:lang w:val="pt-BR"/>
        </w:rPr>
      </w:pPr>
      <w:r>
        <w:rPr>
          <w:lang w:val="pt-BR"/>
        </w:rPr>
        <w:t>Funcionário que atende e recebe os pedidos por telefone ou WhatsApp.</w:t>
      </w:r>
    </w:p>
    <w:p w14:paraId="09164F65" w14:textId="77777777" w:rsidR="002B5D8B" w:rsidRDefault="002B5D8B" w:rsidP="002B5D8B">
      <w:pPr>
        <w:pStyle w:val="Ttulo3"/>
        <w:rPr>
          <w:lang w:val="pt-BR"/>
        </w:rPr>
      </w:pPr>
      <w:bookmarkStart w:id="33" w:name="_Toc73878978"/>
      <w:bookmarkStart w:id="34" w:name="_Toc74088019"/>
      <w:r>
        <w:rPr>
          <w:lang w:val="pt-BR"/>
        </w:rPr>
        <w:t>Consulta de produto</w:t>
      </w:r>
      <w:bookmarkEnd w:id="33"/>
      <w:bookmarkEnd w:id="34"/>
    </w:p>
    <w:p w14:paraId="37F09BD3" w14:textId="77777777" w:rsidR="002B5D8B" w:rsidRDefault="002B5D8B" w:rsidP="002B5D8B">
      <w:pPr>
        <w:ind w:left="720"/>
        <w:rPr>
          <w:lang w:val="pt-BR"/>
        </w:rPr>
      </w:pPr>
      <w:r>
        <w:rPr>
          <w:lang w:val="pt-BR"/>
        </w:rPr>
        <w:t>Verificar a disponibilidade do produto no estoque.</w:t>
      </w:r>
    </w:p>
    <w:p w14:paraId="2496C818" w14:textId="77777777" w:rsidR="002B5D8B" w:rsidRDefault="002B5D8B" w:rsidP="002B5D8B">
      <w:pPr>
        <w:ind w:left="720"/>
        <w:rPr>
          <w:lang w:val="pt-BR"/>
        </w:rPr>
      </w:pPr>
    </w:p>
    <w:p w14:paraId="20B483EE" w14:textId="77777777" w:rsidR="002B5D8B" w:rsidRPr="00386185" w:rsidRDefault="002B5D8B" w:rsidP="002B5D8B">
      <w:pPr>
        <w:rPr>
          <w:lang w:val="pt-BR"/>
        </w:rPr>
      </w:pPr>
    </w:p>
    <w:p w14:paraId="483612AF" w14:textId="77777777" w:rsidR="002B5D8B" w:rsidRDefault="002B5D8B" w:rsidP="002B5D8B">
      <w:pPr>
        <w:pStyle w:val="Ttulo2"/>
        <w:widowControl/>
        <w:rPr>
          <w:lang w:val="pt-BR"/>
        </w:rPr>
      </w:pPr>
      <w:bookmarkStart w:id="35" w:name="_Toc73878979"/>
      <w:bookmarkStart w:id="36" w:name="_Toc74088020"/>
      <w:r>
        <w:rPr>
          <w:lang w:val="pt-BR"/>
        </w:rPr>
        <w:t>Montante</w:t>
      </w:r>
      <w:bookmarkEnd w:id="35"/>
      <w:bookmarkEnd w:id="36"/>
    </w:p>
    <w:p w14:paraId="5D779984" w14:textId="77777777" w:rsidR="002B5D8B" w:rsidRPr="00386185" w:rsidRDefault="002B5D8B" w:rsidP="002B5D8B">
      <w:pPr>
        <w:ind w:left="720"/>
        <w:rPr>
          <w:lang w:val="pt-BR"/>
        </w:rPr>
      </w:pPr>
      <w:r>
        <w:rPr>
          <w:lang w:val="pt-BR"/>
        </w:rPr>
        <w:t>Organização de produtos reservados para serem entregues de acordo com a região.</w:t>
      </w:r>
    </w:p>
    <w:p w14:paraId="08E5B90E" w14:textId="77777777" w:rsidR="002B5D8B" w:rsidRDefault="002B5D8B" w:rsidP="002B5D8B">
      <w:pPr>
        <w:rPr>
          <w:lang w:val="pt-BR"/>
        </w:rPr>
      </w:pPr>
    </w:p>
    <w:p w14:paraId="6FF8F100" w14:textId="77777777" w:rsidR="002B5D8B" w:rsidRDefault="002B5D8B" w:rsidP="002B5D8B">
      <w:pPr>
        <w:pStyle w:val="Ttulo2"/>
        <w:widowControl/>
        <w:rPr>
          <w:lang w:val="pt-BR"/>
        </w:rPr>
      </w:pPr>
      <w:bookmarkStart w:id="37" w:name="_Toc74088021"/>
      <w:r>
        <w:rPr>
          <w:lang w:val="pt-BR"/>
        </w:rPr>
        <w:t>Logística</w:t>
      </w:r>
      <w:bookmarkEnd w:id="37"/>
    </w:p>
    <w:p w14:paraId="5E24AD2C" w14:textId="656317FC" w:rsidR="002B5D8B" w:rsidRPr="00EE1D6F" w:rsidRDefault="002B5D8B" w:rsidP="002B5D8B">
      <w:pPr>
        <w:pStyle w:val="Corpodetexto"/>
        <w:rPr>
          <w:lang w:val="pt-BR"/>
        </w:rPr>
      </w:pPr>
      <w:r>
        <w:rPr>
          <w:lang w:val="pt-BR"/>
        </w:rPr>
        <w:t>Termos utilizados para separação e entrega dos produtos.</w:t>
      </w:r>
    </w:p>
    <w:p w14:paraId="40146679" w14:textId="77777777" w:rsidR="002B5D8B" w:rsidRDefault="002B5D8B" w:rsidP="002B5D8B">
      <w:pPr>
        <w:pStyle w:val="Ttulo3"/>
        <w:rPr>
          <w:lang w:val="pt-BR"/>
        </w:rPr>
      </w:pPr>
      <w:bookmarkStart w:id="38" w:name="_Toc73878981"/>
      <w:bookmarkStart w:id="39" w:name="_Toc74088022"/>
      <w:r>
        <w:rPr>
          <w:lang w:val="pt-BR"/>
        </w:rPr>
        <w:t>Montante Centro</w:t>
      </w:r>
      <w:bookmarkEnd w:id="38"/>
      <w:bookmarkEnd w:id="39"/>
    </w:p>
    <w:p w14:paraId="69AC029A" w14:textId="77777777" w:rsidR="002B5D8B" w:rsidRDefault="002B5D8B" w:rsidP="002B5D8B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do Centro.</w:t>
      </w:r>
    </w:p>
    <w:p w14:paraId="06ECB533" w14:textId="77777777" w:rsidR="002B5D8B" w:rsidRPr="00EE1D6F" w:rsidRDefault="002B5D8B" w:rsidP="002B5D8B">
      <w:pPr>
        <w:ind w:left="720"/>
        <w:rPr>
          <w:lang w:val="pt-BR"/>
        </w:rPr>
      </w:pPr>
    </w:p>
    <w:p w14:paraId="41F0248B" w14:textId="77777777" w:rsidR="002B5D8B" w:rsidRDefault="002B5D8B" w:rsidP="002B5D8B">
      <w:pPr>
        <w:pStyle w:val="Ttulo3"/>
        <w:rPr>
          <w:lang w:val="pt-BR"/>
        </w:rPr>
      </w:pPr>
      <w:bookmarkStart w:id="40" w:name="_Toc73878982"/>
      <w:bookmarkStart w:id="41" w:name="_Toc74088023"/>
      <w:r>
        <w:rPr>
          <w:lang w:val="pt-BR"/>
        </w:rPr>
        <w:t>Montante Ferraz</w:t>
      </w:r>
      <w:bookmarkEnd w:id="40"/>
      <w:bookmarkEnd w:id="41"/>
    </w:p>
    <w:p w14:paraId="34B6B91F" w14:textId="77777777" w:rsidR="002B5D8B" w:rsidRDefault="002B5D8B" w:rsidP="002B5D8B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de Ferraz de Vasconcelos.</w:t>
      </w:r>
    </w:p>
    <w:p w14:paraId="60E89ED2" w14:textId="77777777" w:rsidR="002B5D8B" w:rsidRDefault="002B5D8B" w:rsidP="002B5D8B">
      <w:pPr>
        <w:ind w:left="720"/>
        <w:rPr>
          <w:lang w:val="pt-BR"/>
        </w:rPr>
      </w:pPr>
    </w:p>
    <w:p w14:paraId="5721BFD8" w14:textId="77777777" w:rsidR="002B5D8B" w:rsidRDefault="002B5D8B" w:rsidP="002B5D8B">
      <w:pPr>
        <w:pStyle w:val="Ttulo3"/>
        <w:rPr>
          <w:lang w:val="pt-BR"/>
        </w:rPr>
      </w:pPr>
      <w:bookmarkStart w:id="42" w:name="_Toc73878983"/>
      <w:bookmarkStart w:id="43" w:name="_Toc74088024"/>
      <w:r>
        <w:rPr>
          <w:lang w:val="pt-BR"/>
        </w:rPr>
        <w:lastRenderedPageBreak/>
        <w:t>Montante Itaim</w:t>
      </w:r>
      <w:bookmarkEnd w:id="42"/>
      <w:bookmarkEnd w:id="43"/>
    </w:p>
    <w:p w14:paraId="44C9AE57" w14:textId="77777777" w:rsidR="002B5D8B" w:rsidRDefault="002B5D8B" w:rsidP="002B5D8B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de Itaim Paulista.</w:t>
      </w:r>
    </w:p>
    <w:p w14:paraId="08321687" w14:textId="77777777" w:rsidR="002B5D8B" w:rsidRDefault="002B5D8B" w:rsidP="002B5D8B">
      <w:pPr>
        <w:ind w:left="720"/>
        <w:rPr>
          <w:lang w:val="pt-BR"/>
        </w:rPr>
      </w:pPr>
    </w:p>
    <w:p w14:paraId="0496E122" w14:textId="77777777" w:rsidR="002B5D8B" w:rsidRDefault="002B5D8B" w:rsidP="002B5D8B">
      <w:pPr>
        <w:pStyle w:val="Ttulo3"/>
        <w:rPr>
          <w:lang w:val="pt-BR"/>
        </w:rPr>
      </w:pPr>
      <w:bookmarkStart w:id="44" w:name="_Toc73878984"/>
      <w:bookmarkStart w:id="45" w:name="_Toc74088025"/>
      <w:r>
        <w:rPr>
          <w:lang w:val="pt-BR"/>
        </w:rPr>
        <w:t>Montante Mogi</w:t>
      </w:r>
      <w:bookmarkEnd w:id="44"/>
      <w:bookmarkEnd w:id="45"/>
    </w:p>
    <w:p w14:paraId="2B478FA6" w14:textId="77777777" w:rsidR="002B5D8B" w:rsidRDefault="002B5D8B" w:rsidP="002B5D8B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de Mogi das Cruzes.</w:t>
      </w:r>
    </w:p>
    <w:p w14:paraId="735E92EA" w14:textId="77777777" w:rsidR="002B5D8B" w:rsidRDefault="002B5D8B" w:rsidP="002B5D8B">
      <w:pPr>
        <w:ind w:left="720"/>
        <w:rPr>
          <w:lang w:val="pt-BR"/>
        </w:rPr>
      </w:pPr>
    </w:p>
    <w:p w14:paraId="0E372361" w14:textId="77777777" w:rsidR="002B5D8B" w:rsidRDefault="002B5D8B" w:rsidP="002B5D8B">
      <w:pPr>
        <w:pStyle w:val="Ttulo3"/>
        <w:rPr>
          <w:lang w:val="pt-BR"/>
        </w:rPr>
      </w:pPr>
      <w:bookmarkStart w:id="46" w:name="_Toc73878985"/>
      <w:bookmarkStart w:id="47" w:name="_Toc74088026"/>
      <w:r>
        <w:rPr>
          <w:lang w:val="pt-BR"/>
        </w:rPr>
        <w:t>Separador</w:t>
      </w:r>
      <w:bookmarkEnd w:id="46"/>
      <w:bookmarkEnd w:id="47"/>
    </w:p>
    <w:p w14:paraId="74550A31" w14:textId="77777777" w:rsidR="002B5D8B" w:rsidRPr="00EE1D6F" w:rsidRDefault="002B5D8B" w:rsidP="002B5D8B">
      <w:pPr>
        <w:ind w:left="720"/>
        <w:rPr>
          <w:lang w:val="pt-BR"/>
        </w:rPr>
      </w:pPr>
      <w:r>
        <w:rPr>
          <w:lang w:val="pt-BR"/>
        </w:rPr>
        <w:t>Funcionário que separa os produtos conforme o pedido e insere no montante adequado.</w:t>
      </w:r>
    </w:p>
    <w:p w14:paraId="078319E9" w14:textId="77777777" w:rsidR="002B5D8B" w:rsidRPr="00EE1D6F" w:rsidRDefault="002B5D8B" w:rsidP="002B5D8B">
      <w:pPr>
        <w:pStyle w:val="Corpodetexto"/>
        <w:ind w:left="0"/>
        <w:rPr>
          <w:lang w:val="pt-BR"/>
        </w:rPr>
      </w:pPr>
    </w:p>
    <w:p w14:paraId="4B85B2D2" w14:textId="77777777" w:rsidR="002B5D8B" w:rsidRDefault="002B5D8B" w:rsidP="002B5D8B">
      <w:pPr>
        <w:pStyle w:val="Ttulo2"/>
        <w:rPr>
          <w:lang w:val="pt-BR"/>
        </w:rPr>
      </w:pPr>
      <w:bookmarkStart w:id="48" w:name="_Toc73878986"/>
      <w:bookmarkStart w:id="49" w:name="_Toc74088027"/>
      <w:r>
        <w:rPr>
          <w:lang w:val="pt-BR"/>
        </w:rPr>
        <w:t>Saída/Entrega</w:t>
      </w:r>
      <w:bookmarkEnd w:id="48"/>
      <w:bookmarkEnd w:id="49"/>
    </w:p>
    <w:p w14:paraId="6329FE73" w14:textId="77777777" w:rsidR="002B5D8B" w:rsidRDefault="002B5D8B" w:rsidP="002B5D8B">
      <w:pPr>
        <w:pStyle w:val="Ttulo3"/>
        <w:widowControl/>
        <w:rPr>
          <w:lang w:val="pt-BR"/>
        </w:rPr>
      </w:pPr>
      <w:bookmarkStart w:id="50" w:name="_Toc73878987"/>
      <w:bookmarkStart w:id="51" w:name="_Toc74088028"/>
      <w:r>
        <w:rPr>
          <w:lang w:val="pt-BR"/>
        </w:rPr>
        <w:t>Entregador</w:t>
      </w:r>
      <w:bookmarkEnd w:id="50"/>
      <w:bookmarkEnd w:id="51"/>
    </w:p>
    <w:p w14:paraId="5D136BA6" w14:textId="77777777" w:rsidR="002B5D8B" w:rsidRPr="00B87A31" w:rsidRDefault="002B5D8B" w:rsidP="002B5D8B">
      <w:pPr>
        <w:pStyle w:val="Corpodetexto"/>
        <w:rPr>
          <w:lang w:val="pt-BR"/>
        </w:rPr>
      </w:pPr>
      <w:r>
        <w:rPr>
          <w:lang w:val="pt-BR"/>
        </w:rPr>
        <w:t>Motoboy que retira os produtos embalados e separados conforme o montante de entrega.</w:t>
      </w:r>
    </w:p>
    <w:p w14:paraId="4D15B265" w14:textId="77777777" w:rsidR="002B5D8B" w:rsidRDefault="002B5D8B" w:rsidP="002B5D8B">
      <w:pPr>
        <w:pStyle w:val="Ttulo3"/>
        <w:rPr>
          <w:lang w:val="pt-BR"/>
        </w:rPr>
      </w:pPr>
      <w:bookmarkStart w:id="52" w:name="_Toc73878988"/>
      <w:bookmarkStart w:id="53" w:name="_Toc74088029"/>
      <w:r>
        <w:rPr>
          <w:lang w:val="pt-BR"/>
        </w:rPr>
        <w:t>Itinerário/Rota de entrega</w:t>
      </w:r>
      <w:bookmarkEnd w:id="52"/>
      <w:bookmarkEnd w:id="53"/>
    </w:p>
    <w:p w14:paraId="5469A688" w14:textId="77777777" w:rsidR="002B5D8B" w:rsidRPr="00B87A31" w:rsidRDefault="002B5D8B" w:rsidP="002B5D8B">
      <w:pPr>
        <w:ind w:left="720"/>
        <w:rPr>
          <w:lang w:val="pt-BR"/>
        </w:rPr>
      </w:pPr>
      <w:r>
        <w:rPr>
          <w:lang w:val="pt-BR"/>
        </w:rPr>
        <w:t>Rota o qual o entregador deverá seguir para uma melhor otimização de tempo e recursos, esse itinerário será adequado a cada montante.</w:t>
      </w:r>
    </w:p>
    <w:p w14:paraId="0C303754" w14:textId="6198DB99" w:rsidR="001C4C8F" w:rsidRDefault="001C4C8F" w:rsidP="002B5D8B">
      <w:pPr>
        <w:pStyle w:val="Ttulo"/>
        <w:jc w:val="left"/>
        <w:rPr>
          <w:lang w:val="pt-BR"/>
        </w:rPr>
      </w:pPr>
    </w:p>
    <w:sectPr w:rsidR="001C4C8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4BE6B" w14:textId="77777777" w:rsidR="00ED7680" w:rsidRDefault="00ED7680">
      <w:pPr>
        <w:spacing w:line="240" w:lineRule="auto"/>
      </w:pPr>
      <w:r>
        <w:separator/>
      </w:r>
    </w:p>
  </w:endnote>
  <w:endnote w:type="continuationSeparator" w:id="0">
    <w:p w14:paraId="09AA419F" w14:textId="77777777" w:rsidR="00ED7680" w:rsidRDefault="00ED7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4C8F" w14:paraId="6B7301E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28DEAA" w14:textId="77777777" w:rsidR="001C4C8F" w:rsidRDefault="005F1832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F315C6" w14:textId="3DDE750F" w:rsidR="001C4C8F" w:rsidRDefault="005F1832">
          <w:pPr>
            <w:jc w:val="center"/>
          </w:pPr>
          <w:r>
            <w:sym w:font="Symbol" w:char="F0D3"/>
          </w:r>
          <w:fldSimple w:instr=" DOCPROPERTY &quot;Company&quot;  \* MERGEFORMAT ">
            <w:r w:rsidR="00C5742C" w:rsidRPr="00C5742C">
              <w:t>Integrative Solutions</w:t>
            </w:r>
          </w:fldSimple>
          <w:r w:rsidRPr="00C5742C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5742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9703A0" w14:textId="77777777" w:rsidR="001C4C8F" w:rsidRDefault="005F183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61C6FE8" w14:textId="77777777" w:rsidR="001C4C8F" w:rsidRDefault="001C4C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45FF4" w14:textId="77777777" w:rsidR="00ED7680" w:rsidRDefault="00ED7680">
      <w:pPr>
        <w:spacing w:line="240" w:lineRule="auto"/>
      </w:pPr>
      <w:r>
        <w:separator/>
      </w:r>
    </w:p>
  </w:footnote>
  <w:footnote w:type="continuationSeparator" w:id="0">
    <w:p w14:paraId="6AEE0044" w14:textId="77777777" w:rsidR="00ED7680" w:rsidRDefault="00ED76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8A80" w14:textId="77777777" w:rsidR="001C4C8F" w:rsidRDefault="001C4C8F">
    <w:pPr>
      <w:rPr>
        <w:sz w:val="24"/>
        <w:szCs w:val="24"/>
      </w:rPr>
    </w:pPr>
  </w:p>
  <w:p w14:paraId="5D991DD3" w14:textId="77777777" w:rsidR="001C4C8F" w:rsidRDefault="001C4C8F">
    <w:pPr>
      <w:pBdr>
        <w:top w:val="single" w:sz="6" w:space="1" w:color="auto"/>
      </w:pBdr>
      <w:rPr>
        <w:sz w:val="24"/>
        <w:szCs w:val="24"/>
      </w:rPr>
    </w:pPr>
  </w:p>
  <w:p w14:paraId="561A12E0" w14:textId="6216A34C" w:rsidR="001C4C8F" w:rsidRDefault="00C5742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Integrative Solutions</w:t>
    </w:r>
  </w:p>
  <w:p w14:paraId="4152F271" w14:textId="77777777" w:rsidR="001C4C8F" w:rsidRDefault="001C4C8F">
    <w:pPr>
      <w:pBdr>
        <w:bottom w:val="single" w:sz="6" w:space="1" w:color="auto"/>
      </w:pBdr>
      <w:jc w:val="right"/>
      <w:rPr>
        <w:sz w:val="24"/>
        <w:szCs w:val="24"/>
      </w:rPr>
    </w:pPr>
  </w:p>
  <w:p w14:paraId="262BB570" w14:textId="77777777" w:rsidR="001C4C8F" w:rsidRDefault="001C4C8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4C8F" w14:paraId="6EDA914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AC662D" w14:textId="7A262FF6" w:rsidR="001C4C8F" w:rsidRPr="00C5742C" w:rsidRDefault="00C5742C">
          <w:pPr>
            <w:rPr>
              <w:lang w:val="pt-BR"/>
            </w:rPr>
          </w:pPr>
          <w:r w:rsidRPr="00C5742C">
            <w:rPr>
              <w:lang w:val="pt-BR"/>
            </w:rPr>
            <w:t>Projeto sistema de entregas Four Piece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D88106" w14:textId="43FCB960" w:rsidR="001C4C8F" w:rsidRDefault="005F1832">
          <w:pPr>
            <w:tabs>
              <w:tab w:val="left" w:pos="1135"/>
            </w:tabs>
            <w:spacing w:before="40"/>
            <w:ind w:right="68"/>
          </w:pPr>
          <w:r w:rsidRPr="00C5742C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          1.</w:t>
          </w:r>
          <w:r w:rsidR="00C5742C">
            <w:t>1</w:t>
          </w:r>
        </w:p>
      </w:tc>
    </w:tr>
    <w:tr w:rsidR="001C4C8F" w14:paraId="6C72E4B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034ECB" w14:textId="77777777" w:rsidR="001C4C8F" w:rsidRDefault="005F183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A407EF">
            <w:t>Glossário</w:t>
          </w:r>
          <w:proofErr w:type="spellEnd"/>
          <w:r w:rsidR="00A407EF">
            <w:t xml:space="preserve"> de </w:t>
          </w:r>
          <w:proofErr w:type="spellStart"/>
          <w:r w:rsidR="00A407EF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F2960A" w14:textId="1DD2C193" w:rsidR="001C4C8F" w:rsidRDefault="005F1832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C5742C">
            <w:rPr>
              <w:lang w:val="pt-BR"/>
            </w:rPr>
            <w:t>08/06/2021</w:t>
          </w:r>
        </w:p>
      </w:tc>
    </w:tr>
    <w:tr w:rsidR="001C4C8F" w14:paraId="240A469A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BDD7BE" w14:textId="466DE654" w:rsidR="001C4C8F" w:rsidRDefault="00C5742C">
          <w:r>
            <w:t>GN001</w:t>
          </w:r>
        </w:p>
      </w:tc>
    </w:tr>
  </w:tbl>
  <w:p w14:paraId="39434CB9" w14:textId="77777777" w:rsidR="001C4C8F" w:rsidRDefault="001C4C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C3ADD6C"/>
    <w:lvl w:ilvl="0">
      <w:start w:val="1"/>
      <w:numFmt w:val="decimal"/>
      <w:pStyle w:val="Ttulo1"/>
      <w:lvlText w:val="%1."/>
      <w:lvlJc w:val="left"/>
      <w:rPr>
        <w:rFonts w:ascii="Arial" w:eastAsia="Times New Roman" w:hAnsi="Arial" w:cs="Times New Roman"/>
      </w:rPr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D35AAC"/>
    <w:multiLevelType w:val="multilevel"/>
    <w:tmpl w:val="8D687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EF"/>
    <w:rsid w:val="00007838"/>
    <w:rsid w:val="00041269"/>
    <w:rsid w:val="001249E7"/>
    <w:rsid w:val="001C4C8F"/>
    <w:rsid w:val="002B5D8B"/>
    <w:rsid w:val="00386185"/>
    <w:rsid w:val="005F1832"/>
    <w:rsid w:val="00A16145"/>
    <w:rsid w:val="00A407EF"/>
    <w:rsid w:val="00BF6DAF"/>
    <w:rsid w:val="00C5742C"/>
    <w:rsid w:val="00ED7680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58009E"/>
  <w15:chartTrackingRefBased/>
  <w15:docId w15:val="{3A5D79FA-C0C3-4ACF-A878-118D1C62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iz\OneDrive\&#193;rea%20de%20Trabalho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</Template>
  <TotalTime>9</TotalTime>
  <Pages>5</Pages>
  <Words>575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doniz</dc:creator>
  <cp:keywords/>
  <dc:description/>
  <cp:lastModifiedBy>ANDERSON DA COSTA SANTOS</cp:lastModifiedBy>
  <cp:revision>4</cp:revision>
  <dcterms:created xsi:type="dcterms:W3CDTF">2021-06-05T21:17:00Z</dcterms:created>
  <dcterms:modified xsi:type="dcterms:W3CDTF">2021-06-09T02:40:00Z</dcterms:modified>
</cp:coreProperties>
</file>