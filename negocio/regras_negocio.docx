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1428" w14:textId="77777777" w:rsidR="004950BB" w:rsidRPr="00AC7B44" w:rsidRDefault="004950BB" w:rsidP="004950BB">
      <w:pPr>
        <w:pStyle w:val="Ttulo"/>
        <w:jc w:val="right"/>
        <w:rPr>
          <w:lang w:val="pt-BR"/>
        </w:rPr>
      </w:pPr>
      <w:r w:rsidRPr="00AC7B44">
        <w:rPr>
          <w:lang w:val="pt-BR"/>
        </w:rPr>
        <w:t>Pr</w:t>
      </w:r>
      <w:r>
        <w:rPr>
          <w:lang w:val="pt-BR"/>
        </w:rPr>
        <w:t>ojeto sistema de entregas Four Piece</w:t>
      </w:r>
    </w:p>
    <w:p w14:paraId="2E62CBCC" w14:textId="77777777" w:rsidR="00991D6C" w:rsidRDefault="00BC362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1F310C01" w14:textId="77777777" w:rsidR="00991D6C" w:rsidRDefault="00991D6C">
      <w:pPr>
        <w:pStyle w:val="Ttulo"/>
        <w:jc w:val="right"/>
        <w:rPr>
          <w:lang w:val="pt-BR"/>
        </w:rPr>
      </w:pPr>
    </w:p>
    <w:p w14:paraId="37A6535D" w14:textId="1A7ECC4C" w:rsidR="00991D6C" w:rsidRDefault="00BC362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0A52C0">
        <w:rPr>
          <w:sz w:val="28"/>
          <w:szCs w:val="28"/>
          <w:lang w:val="pt-BR"/>
        </w:rPr>
        <w:t>2</w:t>
      </w:r>
    </w:p>
    <w:p w14:paraId="02D8D7D4" w14:textId="77777777" w:rsidR="00991D6C" w:rsidRDefault="00991D6C">
      <w:pPr>
        <w:pStyle w:val="Ttulo"/>
        <w:rPr>
          <w:sz w:val="28"/>
          <w:szCs w:val="28"/>
          <w:lang w:val="pt-BR"/>
        </w:rPr>
      </w:pPr>
    </w:p>
    <w:p w14:paraId="53DC869A" w14:textId="77777777" w:rsidR="00991D6C" w:rsidRDefault="00991D6C">
      <w:pPr>
        <w:rPr>
          <w:lang w:val="pt-BR"/>
        </w:rPr>
      </w:pPr>
    </w:p>
    <w:p w14:paraId="11BD227C" w14:textId="77777777" w:rsidR="00991D6C" w:rsidRDefault="00991D6C">
      <w:pPr>
        <w:rPr>
          <w:lang w:val="pt-BR"/>
        </w:rPr>
        <w:sectPr w:rsidR="00991D6C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FE0B39C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1D6C" w14:paraId="4FD469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722DE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6528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28673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B83B" w14:textId="77777777" w:rsidR="00991D6C" w:rsidRDefault="00BC362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91D6C" w14:paraId="5D566B5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8EA8D" w14:textId="505C70A0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ADEDD" w14:textId="5C4201BF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4B49A" w14:textId="68F642D5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Primeira versão do documento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15C80" w14:textId="729E3B0A" w:rsidR="00991D6C" w:rsidRDefault="00BD250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:rsidRPr="004950BB" w14:paraId="7E0830C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10ECC" w14:textId="1771FC50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08/06/2021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17D4E" w14:textId="24D6D326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E0F8" w14:textId="6EBD55F1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Atualização do nome do projeto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5672" w14:textId="417FB1BF" w:rsidR="00991D6C" w:rsidRDefault="004950B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 Santos</w:t>
            </w:r>
          </w:p>
        </w:tc>
      </w:tr>
      <w:tr w:rsidR="00991D6C" w:rsidRPr="004950BB" w14:paraId="1D6A2EF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40236" w14:textId="2323E76C" w:rsidR="00991D6C" w:rsidRDefault="000A52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82D9" w14:textId="201B0600" w:rsidR="00991D6C" w:rsidRDefault="000A52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97F46" w14:textId="52C07BA7" w:rsidR="00991D6C" w:rsidRDefault="000A52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Revisado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45BFF" w14:textId="6746005B" w:rsidR="00991D6C" w:rsidRDefault="000A52C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Anderson C. Santos</w:t>
            </w:r>
          </w:p>
        </w:tc>
      </w:tr>
      <w:tr w:rsidR="00991D6C" w:rsidRPr="004950BB" w14:paraId="7154CA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623A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9F508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A02F5" w14:textId="77777777" w:rsidR="00991D6C" w:rsidRDefault="00991D6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3CAE" w14:textId="77777777" w:rsidR="00991D6C" w:rsidRDefault="00991D6C">
            <w:pPr>
              <w:pStyle w:val="Tabletext"/>
              <w:rPr>
                <w:lang w:val="pt-BR"/>
              </w:rPr>
            </w:pPr>
          </w:p>
        </w:tc>
      </w:tr>
    </w:tbl>
    <w:p w14:paraId="5CEC9B21" w14:textId="77777777" w:rsidR="00991D6C" w:rsidRDefault="00991D6C">
      <w:pPr>
        <w:rPr>
          <w:lang w:val="pt-BR"/>
        </w:rPr>
      </w:pPr>
    </w:p>
    <w:p w14:paraId="7C083B7E" w14:textId="77777777" w:rsidR="00991D6C" w:rsidRDefault="00BC362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991A541" w14:textId="08A30B8F" w:rsidR="004950BB" w:rsidRPr="00AB4696" w:rsidRDefault="00BC3626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4950BB" w:rsidRPr="00065A40">
        <w:rPr>
          <w:noProof/>
          <w:lang w:val="pt-BR"/>
        </w:rPr>
        <w:t>1.</w:t>
      </w:r>
      <w:r w:rsidR="004950BB"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4950BB" w:rsidRPr="00065A40">
        <w:rPr>
          <w:noProof/>
          <w:lang w:val="pt-BR"/>
        </w:rPr>
        <w:t>Introdução</w:t>
      </w:r>
      <w:r w:rsidR="004950BB">
        <w:rPr>
          <w:noProof/>
        </w:rPr>
        <w:tab/>
      </w:r>
      <w:r w:rsidR="004950BB">
        <w:rPr>
          <w:noProof/>
        </w:rPr>
        <w:fldChar w:fldCharType="begin"/>
      </w:r>
      <w:r w:rsidR="004950BB">
        <w:rPr>
          <w:noProof/>
        </w:rPr>
        <w:instrText xml:space="preserve"> PAGEREF _Toc74087338 \h </w:instrText>
      </w:r>
      <w:r w:rsidR="004950BB">
        <w:rPr>
          <w:noProof/>
        </w:rPr>
      </w:r>
      <w:r w:rsidR="004950BB">
        <w:rPr>
          <w:noProof/>
        </w:rPr>
        <w:fldChar w:fldCharType="separate"/>
      </w:r>
      <w:r w:rsidR="004950BB">
        <w:rPr>
          <w:noProof/>
        </w:rPr>
        <w:t>4</w:t>
      </w:r>
      <w:r w:rsidR="004950BB">
        <w:rPr>
          <w:noProof/>
        </w:rPr>
        <w:fldChar w:fldCharType="end"/>
      </w:r>
    </w:p>
    <w:p w14:paraId="537D774B" w14:textId="39D37813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56596E" w14:textId="5F9E938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19AFD" w14:textId="16A5C74B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93C76E" w14:textId="1A631439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1.4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56B9FB" w14:textId="7444C712" w:rsidR="004950BB" w:rsidRPr="00AB4696" w:rsidRDefault="004950BB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297EC4" w14:textId="442F615A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atendimento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F101F6" w14:textId="4B784999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RN001 - Atendimento por telefone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E535A1" w14:textId="4D3BF26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RN002 - Atendimento via WhatSapp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470D53" w14:textId="30697C54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RN003 -Verificar a disponibilidade de peças antes de realizar a venda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_Toc74087347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ED6E698" w14:textId="5F5B8366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RN004 –Registro do pedido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_Toc74087348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5592CF5" w14:textId="16BBF208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2.1.5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RN005 -Inserir pedido na lista de 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_Toc74087349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1EA7BE" w14:textId="4EB6B37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_Toc74087350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815FDB7" w14:textId="4A55147A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RN006 -Separação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_Toc74087351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EB31937" w14:textId="1F82837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2.2.2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RN007 - Organização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_Toc74087352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7DB349D" w14:textId="3835B70F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logística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_Toc74087353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F7E3883" w14:textId="69C1D3C0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RN008 - Sub- regiões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_Toc74087354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84ACC62" w14:textId="0C4DD134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RN009 - Rotas de entrega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_Toc74087355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88FC0CB" w14:textId="7E4FBAF7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2.3.3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RN010 - Designação dos entregadores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_Toc74087356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DE3E284" w14:textId="2ABC33A0" w:rsidR="004950BB" w:rsidRPr="00AB4696" w:rsidRDefault="004950BB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Regras para as entregas</w:t>
      </w:r>
      <w:r w:rsidRPr="004950BB">
        <w:rPr>
          <w:noProof/>
          <w:lang w:val="pt-BR"/>
        </w:rPr>
        <w:tab/>
      </w:r>
      <w:r>
        <w:rPr>
          <w:noProof/>
        </w:rPr>
        <w:fldChar w:fldCharType="begin"/>
      </w:r>
      <w:r w:rsidRPr="004950BB">
        <w:rPr>
          <w:noProof/>
          <w:lang w:val="pt-BR"/>
        </w:rPr>
        <w:instrText xml:space="preserve"> PAGEREF _Toc74087357 \h </w:instrText>
      </w:r>
      <w:r>
        <w:rPr>
          <w:noProof/>
        </w:rPr>
      </w:r>
      <w:r>
        <w:rPr>
          <w:noProof/>
        </w:rPr>
        <w:fldChar w:fldCharType="separate"/>
      </w:r>
      <w:r w:rsidRPr="004950BB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A75D9B1" w14:textId="11972798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2.4.1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RN011 - Saídas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2D18D1" w14:textId="66E37F86" w:rsidR="004950BB" w:rsidRPr="00AB4696" w:rsidRDefault="004950BB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065A40">
        <w:rPr>
          <w:noProof/>
          <w:lang w:val="pt-BR"/>
        </w:rPr>
        <w:t>2.4.2</w:t>
      </w:r>
      <w:r w:rsidRPr="00AB4696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065A40">
        <w:rPr>
          <w:noProof/>
          <w:lang w:val="pt-BR"/>
        </w:rPr>
        <w:t>RN012 - Entregas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_Toc74087359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48B8F" w14:textId="6B1DE8A2" w:rsidR="00991D6C" w:rsidRDefault="00BC362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12670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D8AC631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087338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3D10745A" w14:textId="77777777" w:rsidR="00991D6C" w:rsidRDefault="00BC362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087339"/>
      <w:r>
        <w:rPr>
          <w:lang w:val="pt-BR"/>
        </w:rPr>
        <w:t>Finalidade</w:t>
      </w:r>
      <w:bookmarkEnd w:id="3"/>
      <w:bookmarkEnd w:id="4"/>
      <w:bookmarkEnd w:id="5"/>
    </w:p>
    <w:p w14:paraId="6C163CAC" w14:textId="1DE7533A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Este documento tem como finalidade descrever as regras de negócio.</w:t>
      </w:r>
    </w:p>
    <w:p w14:paraId="7DD524A8" w14:textId="77777777" w:rsidR="00991D6C" w:rsidRDefault="00BC362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087340"/>
      <w:r>
        <w:rPr>
          <w:lang w:val="pt-BR"/>
        </w:rPr>
        <w:t>Escopo</w:t>
      </w:r>
      <w:bookmarkEnd w:id="6"/>
      <w:bookmarkEnd w:id="7"/>
      <w:bookmarkEnd w:id="8"/>
    </w:p>
    <w:p w14:paraId="34595C88" w14:textId="0A2F1DD7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escopo desse documento é o projeto </w:t>
      </w:r>
      <w:r w:rsidR="004950BB" w:rsidRPr="004950BB">
        <w:rPr>
          <w:lang w:val="pt-BR"/>
        </w:rPr>
        <w:t>sistema de entregas Four Piece</w:t>
      </w:r>
      <w:r w:rsidR="004950BB">
        <w:rPr>
          <w:lang w:val="pt-BR"/>
        </w:rPr>
        <w:t>.</w:t>
      </w:r>
    </w:p>
    <w:p w14:paraId="263090E3" w14:textId="77777777" w:rsidR="00991D6C" w:rsidRDefault="00BC362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087341"/>
      <w:r>
        <w:rPr>
          <w:lang w:val="pt-BR"/>
        </w:rPr>
        <w:t>Referências</w:t>
      </w:r>
      <w:bookmarkEnd w:id="9"/>
      <w:bookmarkEnd w:id="10"/>
      <w:bookmarkEnd w:id="11"/>
    </w:p>
    <w:p w14:paraId="0020C9C4" w14:textId="77777777" w:rsidR="000A52C0" w:rsidRDefault="000A52C0" w:rsidP="000A52C0">
      <w:pPr>
        <w:pStyle w:val="Corpodetexto"/>
        <w:numPr>
          <w:ilvl w:val="0"/>
          <w:numId w:val="23"/>
        </w:numPr>
        <w:autoSpaceDN/>
        <w:rPr>
          <w:lang w:val="pt-BR"/>
        </w:rPr>
      </w:pPr>
      <w:r w:rsidRPr="001832F0">
        <w:rPr>
          <w:lang w:val="pt-BR"/>
        </w:rPr>
        <w:t>Modelagem de Negócio no RUP</w:t>
      </w:r>
    </w:p>
    <w:p w14:paraId="2A6858BB" w14:textId="6B31EA36" w:rsidR="000A52C0" w:rsidRPr="000A52C0" w:rsidRDefault="000A52C0" w:rsidP="000A52C0">
      <w:pPr>
        <w:pStyle w:val="Corpodetexto"/>
        <w:numPr>
          <w:ilvl w:val="0"/>
          <w:numId w:val="23"/>
        </w:numPr>
        <w:autoSpaceDN/>
        <w:rPr>
          <w:lang w:val="pt-BR"/>
        </w:rPr>
      </w:pPr>
      <w:r w:rsidRPr="000A52C0">
        <w:rPr>
          <w:lang w:val="pt-BR"/>
        </w:rPr>
        <w:t>FATEC Mogi das Cruzes, Engenharia de Software II</w:t>
      </w:r>
    </w:p>
    <w:p w14:paraId="35EEBEBC" w14:textId="77777777" w:rsidR="00991D6C" w:rsidRDefault="00BC362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087342"/>
      <w:r>
        <w:rPr>
          <w:lang w:val="pt-BR"/>
        </w:rPr>
        <w:t>Visão Geral</w:t>
      </w:r>
      <w:bookmarkEnd w:id="12"/>
      <w:bookmarkEnd w:id="13"/>
      <w:bookmarkEnd w:id="14"/>
    </w:p>
    <w:p w14:paraId="139FAC25" w14:textId="5AB9974C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>O restante do documento apresenta as regras de negócio de acordo com</w:t>
      </w:r>
      <w:r w:rsidR="00BD2501">
        <w:rPr>
          <w:lang w:val="pt-BR"/>
        </w:rPr>
        <w:t xml:space="preserve"> o</w:t>
      </w:r>
      <w:r>
        <w:rPr>
          <w:lang w:val="pt-BR"/>
        </w:rPr>
        <w:t xml:space="preserve"> processo.</w:t>
      </w:r>
    </w:p>
    <w:p w14:paraId="6A23C894" w14:textId="77777777" w:rsidR="00991D6C" w:rsidRDefault="00BC362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087343"/>
      <w:r>
        <w:rPr>
          <w:sz w:val="20"/>
          <w:szCs w:val="20"/>
          <w:lang w:val="pt-BR"/>
        </w:rPr>
        <w:t>Definições</w:t>
      </w:r>
      <w:bookmarkEnd w:id="15"/>
    </w:p>
    <w:p w14:paraId="6E675885" w14:textId="6D12989D" w:rsidR="00991D6C" w:rsidRDefault="00512670">
      <w:pPr>
        <w:pStyle w:val="Ttulo2"/>
        <w:widowControl/>
        <w:rPr>
          <w:lang w:val="pt-BR"/>
        </w:rPr>
      </w:pPr>
      <w:bookmarkStart w:id="16" w:name="_Toc74087344"/>
      <w:r>
        <w:rPr>
          <w:lang w:val="pt-BR"/>
        </w:rPr>
        <w:t xml:space="preserve">Regras </w:t>
      </w:r>
      <w:r w:rsidR="00A21F63">
        <w:rPr>
          <w:lang w:val="pt-BR"/>
        </w:rPr>
        <w:t>para</w:t>
      </w:r>
      <w:r>
        <w:rPr>
          <w:lang w:val="pt-BR"/>
        </w:rPr>
        <w:t xml:space="preserve"> atendimento</w:t>
      </w:r>
      <w:bookmarkEnd w:id="16"/>
    </w:p>
    <w:p w14:paraId="78B8D9D4" w14:textId="113ADDDA" w:rsidR="00991D6C" w:rsidRDefault="009B5139">
      <w:pPr>
        <w:pStyle w:val="Ttulo3"/>
        <w:widowControl/>
        <w:rPr>
          <w:lang w:val="pt-BR"/>
        </w:rPr>
      </w:pPr>
      <w:bookmarkStart w:id="17" w:name="_Toc74087345"/>
      <w:r>
        <w:rPr>
          <w:lang w:val="pt-BR"/>
        </w:rPr>
        <w:t>RN001 - Atendimento</w:t>
      </w:r>
      <w:r w:rsidR="00512670">
        <w:rPr>
          <w:lang w:val="pt-BR"/>
        </w:rPr>
        <w:t xml:space="preserve"> por telefone</w:t>
      </w:r>
      <w:bookmarkEnd w:id="17"/>
    </w:p>
    <w:p w14:paraId="2668A0A3" w14:textId="1FECF51B" w:rsidR="00512670" w:rsidRPr="00512670" w:rsidRDefault="00512670" w:rsidP="00512670">
      <w:pPr>
        <w:pStyle w:val="Corpodetexto"/>
        <w:rPr>
          <w:lang w:val="pt-BR"/>
        </w:rPr>
      </w:pPr>
      <w:r>
        <w:rPr>
          <w:lang w:val="pt-BR"/>
        </w:rPr>
        <w:t xml:space="preserve">O atendimento por telefone deve ocorrer de maneira </w:t>
      </w:r>
      <w:r w:rsidR="001E703E">
        <w:rPr>
          <w:lang w:val="pt-BR"/>
        </w:rPr>
        <w:t>cortes</w:t>
      </w:r>
      <w:r>
        <w:rPr>
          <w:lang w:val="pt-BR"/>
        </w:rPr>
        <w:t xml:space="preserve"> e educada </w:t>
      </w:r>
      <w:r w:rsidR="001E703E">
        <w:rPr>
          <w:lang w:val="pt-BR"/>
        </w:rPr>
        <w:t>a fim</w:t>
      </w:r>
      <w:r>
        <w:rPr>
          <w:lang w:val="pt-BR"/>
        </w:rPr>
        <w:t xml:space="preserve"> de </w:t>
      </w:r>
      <w:r w:rsidR="001E703E">
        <w:rPr>
          <w:lang w:val="pt-BR"/>
        </w:rPr>
        <w:t>fidelizar o cliente.</w:t>
      </w:r>
    </w:p>
    <w:p w14:paraId="44816F9C" w14:textId="1B8B7FE3" w:rsidR="00991D6C" w:rsidRDefault="009B5139">
      <w:pPr>
        <w:pStyle w:val="Ttulo3"/>
        <w:widowControl/>
        <w:rPr>
          <w:lang w:val="pt-BR"/>
        </w:rPr>
      </w:pPr>
      <w:bookmarkStart w:id="18" w:name="_Toc74087346"/>
      <w:r>
        <w:rPr>
          <w:lang w:val="pt-BR"/>
        </w:rPr>
        <w:t xml:space="preserve">RN002 - </w:t>
      </w:r>
      <w:r w:rsidR="001E703E">
        <w:rPr>
          <w:lang w:val="pt-BR"/>
        </w:rPr>
        <w:t xml:space="preserve">Atendimento via </w:t>
      </w:r>
      <w:proofErr w:type="spellStart"/>
      <w:r w:rsidR="001E703E">
        <w:rPr>
          <w:lang w:val="pt-BR"/>
        </w:rPr>
        <w:t>WhatSapp</w:t>
      </w:r>
      <w:bookmarkEnd w:id="18"/>
      <w:proofErr w:type="spellEnd"/>
    </w:p>
    <w:p w14:paraId="0EA0E1CD" w14:textId="5F92BDE2" w:rsidR="001E703E" w:rsidRDefault="001E703E" w:rsidP="001E703E">
      <w:pPr>
        <w:pStyle w:val="Corpodetexto"/>
        <w:rPr>
          <w:lang w:val="pt-BR"/>
        </w:rPr>
      </w:pPr>
      <w:r>
        <w:rPr>
          <w:lang w:val="pt-BR"/>
        </w:rPr>
        <w:t>O cliente deve ter sua mensagem respondida no máximo em 5 minutos.</w:t>
      </w:r>
    </w:p>
    <w:p w14:paraId="07CC6228" w14:textId="4913796B" w:rsidR="001E703E" w:rsidRDefault="009B5139" w:rsidP="001E703E">
      <w:pPr>
        <w:pStyle w:val="Ttulo3"/>
        <w:widowControl/>
        <w:rPr>
          <w:lang w:val="pt-BR"/>
        </w:rPr>
      </w:pPr>
      <w:bookmarkStart w:id="19" w:name="_Toc74087347"/>
      <w:r>
        <w:rPr>
          <w:lang w:val="pt-BR"/>
        </w:rPr>
        <w:t>RN003 -</w:t>
      </w:r>
      <w:r w:rsidR="001E703E">
        <w:rPr>
          <w:lang w:val="pt-BR"/>
        </w:rPr>
        <w:t>Verificar a disponibilidade de peças antes de realizar a venda</w:t>
      </w:r>
      <w:bookmarkEnd w:id="19"/>
    </w:p>
    <w:p w14:paraId="5C010A97" w14:textId="126F2AC4" w:rsidR="001E703E" w:rsidRDefault="001E703E" w:rsidP="001E703E">
      <w:pPr>
        <w:ind w:left="720"/>
        <w:rPr>
          <w:lang w:val="pt-BR"/>
        </w:rPr>
      </w:pPr>
      <w:r>
        <w:rPr>
          <w:lang w:val="pt-BR"/>
        </w:rPr>
        <w:t>Antes de realizar qualquer venda o atendente deve consultar se há disponibilidade da peça/ acessório solicitado no estoque, a consulta deve gerar resposta no máximo em 1 minuto.</w:t>
      </w:r>
    </w:p>
    <w:p w14:paraId="4DC85C9F" w14:textId="77777777" w:rsidR="004950BB" w:rsidRDefault="004950BB" w:rsidP="001E703E">
      <w:pPr>
        <w:ind w:left="720"/>
        <w:rPr>
          <w:lang w:val="pt-BR"/>
        </w:rPr>
      </w:pPr>
    </w:p>
    <w:p w14:paraId="46A929FA" w14:textId="267C29E6" w:rsidR="00BD2501" w:rsidRDefault="009B5139" w:rsidP="00BD2501">
      <w:pPr>
        <w:pStyle w:val="Ttulo3"/>
        <w:widowControl/>
        <w:rPr>
          <w:lang w:val="pt-BR"/>
        </w:rPr>
      </w:pPr>
      <w:bookmarkStart w:id="20" w:name="_Toc74087348"/>
      <w:r>
        <w:rPr>
          <w:lang w:val="pt-BR"/>
        </w:rPr>
        <w:t>RN004 –</w:t>
      </w:r>
      <w:r w:rsidR="00BD2501">
        <w:rPr>
          <w:lang w:val="pt-BR"/>
        </w:rPr>
        <w:t>Registro do pedido</w:t>
      </w:r>
      <w:bookmarkEnd w:id="20"/>
    </w:p>
    <w:p w14:paraId="6FEF33F5" w14:textId="5BC81937" w:rsidR="00BD2501" w:rsidRDefault="00BD2501" w:rsidP="001E703E">
      <w:pPr>
        <w:ind w:left="720"/>
        <w:rPr>
          <w:lang w:val="pt-BR"/>
        </w:rPr>
      </w:pPr>
      <w:r>
        <w:rPr>
          <w:lang w:val="pt-BR"/>
        </w:rPr>
        <w:t xml:space="preserve">Ao registrar o pedido o atendente deve coletar os seguintes dados do cliente: nome, CPF e endereço de entrega. </w:t>
      </w:r>
    </w:p>
    <w:p w14:paraId="27068909" w14:textId="40C3EF1E" w:rsidR="001E703E" w:rsidRDefault="001E703E" w:rsidP="001E703E">
      <w:pPr>
        <w:ind w:left="720"/>
        <w:rPr>
          <w:lang w:val="pt-BR"/>
        </w:rPr>
      </w:pPr>
    </w:p>
    <w:p w14:paraId="3D61D064" w14:textId="327C94D4" w:rsidR="001E703E" w:rsidRDefault="009B5139" w:rsidP="001E703E">
      <w:pPr>
        <w:pStyle w:val="Ttulo3"/>
        <w:widowControl/>
        <w:rPr>
          <w:lang w:val="pt-BR"/>
        </w:rPr>
      </w:pPr>
      <w:bookmarkStart w:id="21" w:name="_Toc74087349"/>
      <w:r>
        <w:rPr>
          <w:lang w:val="pt-BR"/>
        </w:rPr>
        <w:t>RN005 -</w:t>
      </w:r>
      <w:r w:rsidR="001E703E">
        <w:rPr>
          <w:lang w:val="pt-BR"/>
        </w:rPr>
        <w:t>Inserir pedido na lista de separação</w:t>
      </w:r>
      <w:bookmarkEnd w:id="21"/>
    </w:p>
    <w:p w14:paraId="6944C61D" w14:textId="6213F3CB" w:rsidR="001E703E" w:rsidRPr="001E703E" w:rsidRDefault="001E703E" w:rsidP="001E703E">
      <w:pPr>
        <w:ind w:left="720"/>
        <w:rPr>
          <w:lang w:val="pt-BR"/>
        </w:rPr>
      </w:pPr>
      <w:r>
        <w:rPr>
          <w:lang w:val="pt-BR"/>
        </w:rPr>
        <w:t>Ao concluir um pedido o atendente deve registrar no sistema Mundo Azul a baixa do produto no estoque e ao mesmo tempo sinalizar ao setor de separação a compra realizada.</w:t>
      </w:r>
    </w:p>
    <w:p w14:paraId="37B92B5D" w14:textId="77777777" w:rsidR="001E703E" w:rsidRPr="001E703E" w:rsidRDefault="001E703E" w:rsidP="001E703E">
      <w:pPr>
        <w:ind w:left="720"/>
        <w:rPr>
          <w:lang w:val="pt-BR"/>
        </w:rPr>
      </w:pPr>
    </w:p>
    <w:p w14:paraId="022244A3" w14:textId="2268213A" w:rsidR="00991D6C" w:rsidRDefault="00A21F63">
      <w:pPr>
        <w:pStyle w:val="Ttulo2"/>
        <w:rPr>
          <w:lang w:val="pt-BR"/>
        </w:rPr>
      </w:pPr>
      <w:bookmarkStart w:id="22" w:name="_Toc74087350"/>
      <w:r>
        <w:rPr>
          <w:lang w:val="pt-BR"/>
        </w:rPr>
        <w:t>Regras para separação</w:t>
      </w:r>
      <w:bookmarkEnd w:id="22"/>
    </w:p>
    <w:p w14:paraId="77AFC746" w14:textId="3B72D99F" w:rsidR="00991D6C" w:rsidRDefault="009B5139">
      <w:pPr>
        <w:pStyle w:val="Ttulo3"/>
        <w:widowControl/>
        <w:rPr>
          <w:lang w:val="pt-BR"/>
        </w:rPr>
      </w:pPr>
      <w:bookmarkStart w:id="23" w:name="_Toc74087351"/>
      <w:r>
        <w:rPr>
          <w:lang w:val="pt-BR"/>
        </w:rPr>
        <w:t>RN006 -</w:t>
      </w:r>
      <w:r w:rsidR="00A21F63">
        <w:rPr>
          <w:lang w:val="pt-BR"/>
        </w:rPr>
        <w:t>Separação</w:t>
      </w:r>
      <w:bookmarkEnd w:id="23"/>
    </w:p>
    <w:p w14:paraId="0F221AFF" w14:textId="72DDA0E8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separados, conferidos e acondicionados em embalagem adequada para o transporte.  </w:t>
      </w:r>
    </w:p>
    <w:p w14:paraId="28BC456C" w14:textId="3227C7C6" w:rsidR="00991D6C" w:rsidRDefault="009B5139">
      <w:pPr>
        <w:pStyle w:val="Ttulo3"/>
        <w:widowControl/>
        <w:rPr>
          <w:lang w:val="pt-BR"/>
        </w:rPr>
      </w:pPr>
      <w:bookmarkStart w:id="24" w:name="_Toc74087352"/>
      <w:r>
        <w:rPr>
          <w:lang w:val="pt-BR"/>
        </w:rPr>
        <w:t xml:space="preserve">RN007 - </w:t>
      </w:r>
      <w:r w:rsidR="00A21F63">
        <w:rPr>
          <w:lang w:val="pt-BR"/>
        </w:rPr>
        <w:t>Organização</w:t>
      </w:r>
      <w:bookmarkEnd w:id="24"/>
    </w:p>
    <w:p w14:paraId="51109E68" w14:textId="6273F867" w:rsid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>O montante de pedidos deve ser organizado de acordo com a região dos clientes, separando-os em 4 montantes de acordo com as sub-regiões cobertas pelo negócio.</w:t>
      </w:r>
    </w:p>
    <w:p w14:paraId="48E9B7B7" w14:textId="77777777" w:rsidR="00A21F63" w:rsidRPr="00A21F63" w:rsidRDefault="00A21F63" w:rsidP="00A21F63">
      <w:pPr>
        <w:pStyle w:val="Corpodetexto"/>
        <w:rPr>
          <w:lang w:val="pt-BR"/>
        </w:rPr>
      </w:pPr>
    </w:p>
    <w:p w14:paraId="314B72D5" w14:textId="4A3E524D" w:rsidR="00A21F63" w:rsidRDefault="00A21F63" w:rsidP="00A21F63">
      <w:pPr>
        <w:pStyle w:val="Ttulo2"/>
        <w:rPr>
          <w:lang w:val="pt-BR"/>
        </w:rPr>
      </w:pPr>
      <w:bookmarkStart w:id="25" w:name="_Toc74087353"/>
      <w:r>
        <w:rPr>
          <w:lang w:val="pt-BR"/>
        </w:rPr>
        <w:lastRenderedPageBreak/>
        <w:t>Regras para logística</w:t>
      </w:r>
      <w:bookmarkEnd w:id="25"/>
    </w:p>
    <w:p w14:paraId="36812EFE" w14:textId="5E2C1DDB" w:rsidR="00A21F63" w:rsidRDefault="009B5139" w:rsidP="00A21F63">
      <w:pPr>
        <w:pStyle w:val="Ttulo3"/>
        <w:widowControl/>
        <w:rPr>
          <w:lang w:val="pt-BR"/>
        </w:rPr>
      </w:pPr>
      <w:bookmarkStart w:id="26" w:name="_Toc74087354"/>
      <w:r>
        <w:rPr>
          <w:lang w:val="pt-BR"/>
        </w:rPr>
        <w:t xml:space="preserve">RN008 - </w:t>
      </w:r>
      <w:r w:rsidR="00A21F63">
        <w:rPr>
          <w:lang w:val="pt-BR"/>
        </w:rPr>
        <w:t>Sub- regiões</w:t>
      </w:r>
      <w:bookmarkEnd w:id="26"/>
    </w:p>
    <w:p w14:paraId="0913BA2D" w14:textId="03D7FAAB" w:rsidR="00A21F63" w:rsidRPr="00A21F63" w:rsidRDefault="00A21F63" w:rsidP="00A21F63">
      <w:pPr>
        <w:pStyle w:val="Corpodetexto"/>
        <w:rPr>
          <w:lang w:val="pt-BR"/>
        </w:rPr>
      </w:pPr>
      <w:r>
        <w:rPr>
          <w:lang w:val="pt-BR"/>
        </w:rPr>
        <w:t xml:space="preserve">Os pedidos devem ser divididos em 4 sub-regiões de acordo com a localização dos clientes, sendo estas regiões </w:t>
      </w:r>
      <w:r w:rsidR="00FB6F01">
        <w:rPr>
          <w:lang w:val="pt-BR"/>
        </w:rPr>
        <w:t>denominadas: MOGI, FERRAZ, ITAIM e CENTRO.</w:t>
      </w:r>
    </w:p>
    <w:p w14:paraId="54D9F716" w14:textId="02C76C6C" w:rsidR="00A21F63" w:rsidRDefault="009B5139" w:rsidP="00A21F63">
      <w:pPr>
        <w:pStyle w:val="Ttulo3"/>
        <w:widowControl/>
        <w:rPr>
          <w:lang w:val="pt-BR"/>
        </w:rPr>
      </w:pPr>
      <w:bookmarkStart w:id="27" w:name="_Toc74087355"/>
      <w:r>
        <w:rPr>
          <w:lang w:val="pt-BR"/>
        </w:rPr>
        <w:t xml:space="preserve">RN009 - </w:t>
      </w:r>
      <w:r w:rsidR="00FB6F01">
        <w:rPr>
          <w:lang w:val="pt-BR"/>
        </w:rPr>
        <w:t>Rotas de entrega</w:t>
      </w:r>
      <w:bookmarkEnd w:id="27"/>
    </w:p>
    <w:p w14:paraId="540061DC" w14:textId="37971EDC" w:rsidR="00FB6F01" w:rsidRDefault="00FB6F01" w:rsidP="00BD2501">
      <w:pPr>
        <w:pStyle w:val="Corpodetexto"/>
        <w:rPr>
          <w:lang w:val="pt-BR"/>
        </w:rPr>
      </w:pPr>
      <w:r>
        <w:rPr>
          <w:lang w:val="pt-BR"/>
        </w:rPr>
        <w:t>O itinerário deve ser elaborado levando em conta a posição geográfica dos clientes, com o intuito de traçar a rota mais curta e sem redundâncias no trajeto.</w:t>
      </w:r>
    </w:p>
    <w:p w14:paraId="191225D7" w14:textId="597C16A2" w:rsidR="00FB6F01" w:rsidRDefault="009B5139" w:rsidP="00FB6F01">
      <w:pPr>
        <w:pStyle w:val="Ttulo3"/>
        <w:widowControl/>
        <w:rPr>
          <w:lang w:val="pt-BR"/>
        </w:rPr>
      </w:pPr>
      <w:bookmarkStart w:id="28" w:name="_Toc74087356"/>
      <w:r>
        <w:rPr>
          <w:lang w:val="pt-BR"/>
        </w:rPr>
        <w:t xml:space="preserve">RN010 - </w:t>
      </w:r>
      <w:r w:rsidR="00FB6F01">
        <w:rPr>
          <w:lang w:val="pt-BR"/>
        </w:rPr>
        <w:t>Designação dos entregadores</w:t>
      </w:r>
      <w:bookmarkEnd w:id="28"/>
    </w:p>
    <w:p w14:paraId="3DD09255" w14:textId="655B8342" w:rsidR="00FB6F01" w:rsidRPr="00FB6F01" w:rsidRDefault="00FB6F01" w:rsidP="00FB6F01">
      <w:pPr>
        <w:ind w:left="720"/>
        <w:rPr>
          <w:lang w:val="pt-BR"/>
        </w:rPr>
      </w:pPr>
      <w:r>
        <w:rPr>
          <w:lang w:val="pt-BR"/>
        </w:rPr>
        <w:t>Os entregadores devem ser designados para a entrega assim que o pedido estiver pronto para sair</w:t>
      </w:r>
      <w:r w:rsidR="007C6EDF">
        <w:rPr>
          <w:lang w:val="pt-BR"/>
        </w:rPr>
        <w:t>. Cada motoboy deve receber um itinerário escrito em folheto com todos os pontos de parada que precisam fazer a cada saída.</w:t>
      </w:r>
    </w:p>
    <w:p w14:paraId="6F44CC88" w14:textId="7F504F90" w:rsidR="007C6EDF" w:rsidRDefault="007C6EDF" w:rsidP="007C6EDF">
      <w:pPr>
        <w:pStyle w:val="Ttulo2"/>
        <w:rPr>
          <w:lang w:val="pt-BR"/>
        </w:rPr>
      </w:pPr>
      <w:bookmarkStart w:id="29" w:name="_Toc74087357"/>
      <w:r>
        <w:rPr>
          <w:lang w:val="pt-BR"/>
        </w:rPr>
        <w:t>Regras para as entregas</w:t>
      </w:r>
      <w:bookmarkEnd w:id="29"/>
    </w:p>
    <w:p w14:paraId="3D677704" w14:textId="149F55DA" w:rsidR="007C6EDF" w:rsidRDefault="009B5139" w:rsidP="007C6EDF">
      <w:pPr>
        <w:pStyle w:val="Ttulo3"/>
        <w:widowControl/>
        <w:rPr>
          <w:lang w:val="pt-BR"/>
        </w:rPr>
      </w:pPr>
      <w:bookmarkStart w:id="30" w:name="_Toc74087358"/>
      <w:r>
        <w:rPr>
          <w:lang w:val="pt-BR"/>
        </w:rPr>
        <w:t xml:space="preserve">RN011 - </w:t>
      </w:r>
      <w:r w:rsidR="00D70FE0">
        <w:rPr>
          <w:lang w:val="pt-BR"/>
        </w:rPr>
        <w:t>Saídas</w:t>
      </w:r>
      <w:bookmarkEnd w:id="30"/>
    </w:p>
    <w:p w14:paraId="4F04D1DA" w14:textId="6A6AD858" w:rsidR="007C6EDF" w:rsidRPr="00A21F63" w:rsidRDefault="007C6EDF" w:rsidP="007C6EDF">
      <w:pPr>
        <w:pStyle w:val="Corpodetexto"/>
        <w:rPr>
          <w:lang w:val="pt-BR"/>
        </w:rPr>
      </w:pPr>
      <w:r>
        <w:rPr>
          <w:lang w:val="pt-BR"/>
        </w:rPr>
        <w:t xml:space="preserve">Os pedidos devem sair para a entrega no máximo 1 hora após ter sido registrado o pedido. </w:t>
      </w:r>
    </w:p>
    <w:p w14:paraId="06F367B3" w14:textId="7C00DA12" w:rsidR="007C6EDF" w:rsidRDefault="009B5139" w:rsidP="007C6EDF">
      <w:pPr>
        <w:pStyle w:val="Ttulo3"/>
        <w:widowControl/>
        <w:rPr>
          <w:lang w:val="pt-BR"/>
        </w:rPr>
      </w:pPr>
      <w:bookmarkStart w:id="31" w:name="_Toc74087359"/>
      <w:r>
        <w:rPr>
          <w:lang w:val="pt-BR"/>
        </w:rPr>
        <w:t xml:space="preserve">RN012 - </w:t>
      </w:r>
      <w:r w:rsidR="007C6EDF">
        <w:rPr>
          <w:lang w:val="pt-BR"/>
        </w:rPr>
        <w:t>Entregas</w:t>
      </w:r>
      <w:bookmarkEnd w:id="31"/>
    </w:p>
    <w:p w14:paraId="55EBA607" w14:textId="7C132F26" w:rsidR="007C6EDF" w:rsidRDefault="007C6EDF" w:rsidP="007C6EDF">
      <w:pPr>
        <w:pStyle w:val="Corpodetexto"/>
        <w:ind w:left="0"/>
        <w:rPr>
          <w:lang w:val="pt-BR"/>
        </w:rPr>
      </w:pPr>
      <w:r>
        <w:rPr>
          <w:lang w:val="pt-BR"/>
        </w:rPr>
        <w:tab/>
        <w:t xml:space="preserve">Todas as entregas devem ser feitas no prazo máximo de 24 horas, a contar do registro do pedido. </w:t>
      </w:r>
    </w:p>
    <w:p w14:paraId="25B482FF" w14:textId="77777777" w:rsidR="00FB6F01" w:rsidRPr="00FB6F01" w:rsidRDefault="00FB6F01" w:rsidP="00FB6F01">
      <w:pPr>
        <w:pStyle w:val="Corpodetexto"/>
        <w:ind w:left="0"/>
        <w:rPr>
          <w:lang w:val="pt-BR"/>
        </w:rPr>
      </w:pPr>
    </w:p>
    <w:sectPr w:rsidR="00FB6F01" w:rsidRPr="00FB6F0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5B8C" w14:textId="77777777" w:rsidR="0031257C" w:rsidRDefault="0031257C">
      <w:pPr>
        <w:spacing w:line="240" w:lineRule="auto"/>
      </w:pPr>
      <w:r>
        <w:separator/>
      </w:r>
    </w:p>
  </w:endnote>
  <w:endnote w:type="continuationSeparator" w:id="0">
    <w:p w14:paraId="291EE198" w14:textId="77777777" w:rsidR="0031257C" w:rsidRDefault="00312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1D6C" w14:paraId="2F44F4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46382" w14:textId="77777777" w:rsidR="00991D6C" w:rsidRDefault="00BC362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5A2806" w14:textId="1B243DF0" w:rsidR="00991D6C" w:rsidRDefault="00BC3626">
          <w:pPr>
            <w:jc w:val="center"/>
          </w:pPr>
          <w:r>
            <w:sym w:font="Symbol" w:char="F0D3"/>
          </w:r>
          <w:r w:rsidR="0031257C">
            <w:fldChar w:fldCharType="begin"/>
          </w:r>
          <w:r w:rsidR="0031257C">
            <w:instrText xml:space="preserve"> DOCPROPERTY "Company"  \* MERGEFORMAT </w:instrText>
          </w:r>
          <w:r w:rsidR="0031257C">
            <w:fldChar w:fldCharType="separate"/>
          </w:r>
          <w:r w:rsidR="007C6EDF">
            <w:t>I</w:t>
          </w:r>
          <w:r w:rsidR="00B049F7">
            <w:t>ntegrative Solutions</w:t>
          </w:r>
          <w:r w:rsidR="00512670">
            <w:t>&gt;</w:t>
          </w:r>
          <w:r w:rsidR="0031257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52C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BE580E" w14:textId="77777777" w:rsidR="00991D6C" w:rsidRDefault="00BC362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370C6B4" w14:textId="77777777" w:rsidR="00991D6C" w:rsidRDefault="00991D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29A4" w14:textId="77777777" w:rsidR="0031257C" w:rsidRDefault="0031257C">
      <w:pPr>
        <w:spacing w:line="240" w:lineRule="auto"/>
      </w:pPr>
      <w:r>
        <w:separator/>
      </w:r>
    </w:p>
  </w:footnote>
  <w:footnote w:type="continuationSeparator" w:id="0">
    <w:p w14:paraId="796E1BB0" w14:textId="77777777" w:rsidR="0031257C" w:rsidRDefault="00312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126" w14:textId="77777777" w:rsidR="00991D6C" w:rsidRDefault="00991D6C">
    <w:pPr>
      <w:rPr>
        <w:sz w:val="24"/>
        <w:szCs w:val="24"/>
      </w:rPr>
    </w:pPr>
  </w:p>
  <w:p w14:paraId="168967DB" w14:textId="77777777" w:rsidR="00991D6C" w:rsidRDefault="00991D6C">
    <w:pPr>
      <w:pBdr>
        <w:top w:val="single" w:sz="6" w:space="1" w:color="auto"/>
      </w:pBdr>
      <w:rPr>
        <w:sz w:val="24"/>
        <w:szCs w:val="24"/>
      </w:rPr>
    </w:pPr>
  </w:p>
  <w:p w14:paraId="3C0DEF3B" w14:textId="050ACB48" w:rsidR="00991D6C" w:rsidRDefault="00512670">
    <w:pPr>
      <w:pBdr>
        <w:bottom w:val="single" w:sz="6" w:space="1" w:color="auto"/>
      </w:pBdr>
      <w:jc w:val="right"/>
      <w:rPr>
        <w:sz w:val="24"/>
        <w:szCs w:val="24"/>
      </w:rPr>
    </w:pPr>
    <w:r w:rsidRPr="00512670">
      <w:rPr>
        <w:rFonts w:ascii="Arial" w:hAnsi="Arial"/>
        <w:b/>
        <w:bCs/>
        <w:sz w:val="36"/>
        <w:szCs w:val="36"/>
      </w:rPr>
      <w:t>Integrative Solutions</w:t>
    </w:r>
  </w:p>
  <w:p w14:paraId="7D9F77FB" w14:textId="77777777" w:rsidR="00991D6C" w:rsidRDefault="00991D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1D6C" w14:paraId="370A511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D93FEB" w14:textId="17E783A0" w:rsidR="00991D6C" w:rsidRPr="004950BB" w:rsidRDefault="004950BB">
          <w:pPr>
            <w:rPr>
              <w:lang w:val="pt-BR"/>
            </w:rPr>
          </w:pPr>
          <w:r w:rsidRPr="004950BB">
            <w:rPr>
              <w:lang w:val="pt-BR"/>
            </w:rPr>
            <w:t>Projeto sistema de entregas Four Piece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A75DF75" w14:textId="5B932FA1" w:rsidR="00991D6C" w:rsidRDefault="00BC3626">
          <w:pPr>
            <w:tabs>
              <w:tab w:val="left" w:pos="1135"/>
            </w:tabs>
            <w:spacing w:before="40"/>
            <w:ind w:right="68"/>
          </w:pPr>
          <w:r w:rsidRPr="004950BB">
            <w:rPr>
              <w:lang w:val="pt-BR"/>
            </w:rPr>
            <w:t xml:space="preserve">  </w:t>
          </w:r>
          <w:r>
            <w:rPr>
              <w:lang w:val="pt-BR"/>
            </w:rPr>
            <w:t>Versão:</w:t>
          </w:r>
          <w:r>
            <w:t xml:space="preserve">           1.</w:t>
          </w:r>
          <w:r w:rsidR="000A52C0">
            <w:t>2</w:t>
          </w:r>
        </w:p>
      </w:tc>
    </w:tr>
    <w:tr w:rsidR="00991D6C" w14:paraId="35995F9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D69590" w14:textId="77777777" w:rsidR="00991D6C" w:rsidRDefault="00BC362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12670">
            <w:t>Regras</w:t>
          </w:r>
          <w:proofErr w:type="spellEnd"/>
          <w:r w:rsidR="00512670">
            <w:t xml:space="preserve"> de </w:t>
          </w:r>
          <w:proofErr w:type="spellStart"/>
          <w:r w:rsidR="00512670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34687D" w14:textId="0C96B544" w:rsidR="00991D6C" w:rsidRDefault="00BC362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</w:t>
          </w:r>
          <w:r w:rsidR="00BD2501">
            <w:t>0</w:t>
          </w:r>
          <w:r w:rsidR="004950BB">
            <w:t>8</w:t>
          </w:r>
          <w:r w:rsidR="00BD2501">
            <w:t>/06/2021</w:t>
          </w:r>
        </w:p>
      </w:tc>
    </w:tr>
    <w:tr w:rsidR="00991D6C" w14:paraId="525DD6B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F44DE9" w14:textId="2B56E97F" w:rsidR="00991D6C" w:rsidRDefault="00BD2501">
          <w:r>
            <w:rPr>
              <w:lang w:val="pt-BR"/>
            </w:rPr>
            <w:t>RN</w:t>
          </w:r>
          <w:r w:rsidR="004950BB">
            <w:rPr>
              <w:lang w:val="pt-BR"/>
            </w:rPr>
            <w:t>0</w:t>
          </w:r>
          <w:r>
            <w:rPr>
              <w:lang w:val="pt-BR"/>
            </w:rPr>
            <w:t>01</w:t>
          </w:r>
        </w:p>
      </w:tc>
    </w:tr>
  </w:tbl>
  <w:p w14:paraId="7503C422" w14:textId="77777777" w:rsidR="00991D6C" w:rsidRDefault="00991D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F05846"/>
    <w:multiLevelType w:val="hybridMultilevel"/>
    <w:tmpl w:val="2236E9D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E026E0"/>
    <w:multiLevelType w:val="multilevel"/>
    <w:tmpl w:val="0FBA97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670"/>
    <w:rsid w:val="000A52C0"/>
    <w:rsid w:val="001E703E"/>
    <w:rsid w:val="0031257C"/>
    <w:rsid w:val="004950BB"/>
    <w:rsid w:val="00512670"/>
    <w:rsid w:val="007C6EDF"/>
    <w:rsid w:val="00802B27"/>
    <w:rsid w:val="00991D6C"/>
    <w:rsid w:val="009B5139"/>
    <w:rsid w:val="00A21F63"/>
    <w:rsid w:val="00AB4696"/>
    <w:rsid w:val="00B049F7"/>
    <w:rsid w:val="00BA3FB9"/>
    <w:rsid w:val="00BC3626"/>
    <w:rsid w:val="00BD2501"/>
    <w:rsid w:val="00D70FE0"/>
    <w:rsid w:val="00FB6F01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FFE10"/>
  <w15:chartTrackingRefBased/>
  <w15:docId w15:val="{49785A84-8678-4969-A3F5-8CF4B01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cuments\GitHub\Projeto_EngenhariaSoftware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AF56-07F5-48D4-ADD2-098DCE3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125</TotalTime>
  <Pages>5</Pages>
  <Words>645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Right Rout</dc:subject>
  <dc:creator>Anderson</dc:creator>
  <cp:keywords/>
  <dc:description/>
  <cp:lastModifiedBy>ANDERSON DA COSTA SANTOS</cp:lastModifiedBy>
  <cp:revision>5</cp:revision>
  <cp:lastPrinted>2001-09-13T12:41:00Z</cp:lastPrinted>
  <dcterms:created xsi:type="dcterms:W3CDTF">2021-06-04T23:40:00Z</dcterms:created>
  <dcterms:modified xsi:type="dcterms:W3CDTF">2021-06-14T18:34:00Z</dcterms:modified>
</cp:coreProperties>
</file>