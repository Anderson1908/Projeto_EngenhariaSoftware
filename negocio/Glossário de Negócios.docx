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C773" w14:textId="77777777" w:rsidR="001C4C8F" w:rsidRDefault="005F183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14:paraId="35004D36" w14:textId="77777777" w:rsidR="001C4C8F" w:rsidRDefault="005F183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79EE090" w14:textId="77777777" w:rsidR="001C4C8F" w:rsidRDefault="001C4C8F">
      <w:pPr>
        <w:pStyle w:val="Ttulo"/>
        <w:jc w:val="right"/>
        <w:rPr>
          <w:lang w:val="pt-BR"/>
        </w:rPr>
      </w:pPr>
    </w:p>
    <w:p w14:paraId="5519ED3F" w14:textId="77777777" w:rsidR="001C4C8F" w:rsidRDefault="005F183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5EAF6A2B" w14:textId="77777777" w:rsidR="001C4C8F" w:rsidRDefault="001C4C8F">
      <w:pPr>
        <w:pStyle w:val="Ttulo"/>
        <w:rPr>
          <w:sz w:val="28"/>
          <w:szCs w:val="28"/>
          <w:lang w:val="pt-BR"/>
        </w:rPr>
      </w:pPr>
    </w:p>
    <w:p w14:paraId="0A88DD20" w14:textId="77777777" w:rsidR="001C4C8F" w:rsidRDefault="001C4C8F">
      <w:pPr>
        <w:rPr>
          <w:lang w:val="pt-BR"/>
        </w:rPr>
      </w:pPr>
    </w:p>
    <w:p w14:paraId="3F97BE83" w14:textId="77777777" w:rsidR="001C4C8F" w:rsidRDefault="005F1832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14:paraId="3B746FAC" w14:textId="77777777" w:rsidR="001C4C8F" w:rsidRDefault="005F1832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escolha File&gt;Properties e substitua os campos Title, Subject e Company pelas informações apropriadas para este documento. Depois de fechar a caixa de diálogo, para atualizar os campos automáticos no documento inteiro, selecione Edit&gt;Select All (ou Ctrl-A)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7CECE948" w14:textId="77777777" w:rsidR="001C4C8F" w:rsidRDefault="001C4C8F">
      <w:pPr>
        <w:rPr>
          <w:lang w:val="pt-BR"/>
        </w:rPr>
        <w:sectPr w:rsidR="001C4C8F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7BE5A28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4C8F" w14:paraId="05ECA6A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572B1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DD90E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C9F03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2762" w14:textId="77777777" w:rsidR="001C4C8F" w:rsidRDefault="005F183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C4C8F" w14:paraId="7A4FE6D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3C84" w14:textId="51797988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06/06/2021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88AB7" w14:textId="023EE9C6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6480" w14:textId="782C28C9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24A0E" w14:textId="136CFC4B" w:rsidR="001C4C8F" w:rsidRDefault="002C65F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Donizeti</w:t>
            </w:r>
          </w:p>
        </w:tc>
      </w:tr>
      <w:tr w:rsidR="001C4C8F" w14:paraId="3A7CE74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75ADC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58FE6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E4C9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BFA45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  <w:tr w:rsidR="001C4C8F" w14:paraId="5783954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9FAC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7B6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BEF5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96F2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  <w:tr w:rsidR="001C4C8F" w14:paraId="02AED29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3D7E8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EC1D0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1D02" w14:textId="77777777" w:rsidR="001C4C8F" w:rsidRDefault="001C4C8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BA467" w14:textId="77777777" w:rsidR="001C4C8F" w:rsidRDefault="001C4C8F">
            <w:pPr>
              <w:pStyle w:val="Tabletext"/>
              <w:rPr>
                <w:lang w:val="pt-BR"/>
              </w:rPr>
            </w:pPr>
          </w:p>
        </w:tc>
      </w:tr>
    </w:tbl>
    <w:p w14:paraId="07D2D104" w14:textId="77777777" w:rsidR="001C4C8F" w:rsidRDefault="001C4C8F">
      <w:pPr>
        <w:rPr>
          <w:lang w:val="pt-BR"/>
        </w:rPr>
      </w:pPr>
    </w:p>
    <w:p w14:paraId="3DA94339" w14:textId="77777777" w:rsidR="001C4C8F" w:rsidRDefault="005F1832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sdt>
      <w:sdtPr>
        <w:id w:val="19577489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napToGrid w:val="0"/>
          <w:color w:val="auto"/>
          <w:sz w:val="20"/>
          <w:szCs w:val="20"/>
          <w:lang w:val="en-US" w:eastAsia="en-US"/>
        </w:rPr>
      </w:sdtEndPr>
      <w:sdtContent>
        <w:p w14:paraId="34B0E89D" w14:textId="524EF6A2" w:rsidR="001862AA" w:rsidRDefault="001862AA">
          <w:pPr>
            <w:pStyle w:val="CabealhodoSumrio"/>
          </w:pPr>
          <w:r>
            <w:t>Sumário</w:t>
          </w:r>
        </w:p>
        <w:p w14:paraId="139C5BD7" w14:textId="6C34FE21" w:rsidR="001862AA" w:rsidRDefault="001862A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878970" w:history="1">
            <w:r w:rsidRPr="00170772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0A77" w14:textId="4C44FCE5" w:rsidR="001862AA" w:rsidRDefault="001862AA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1" w:history="1">
            <w:r w:rsidRPr="00170772">
              <w:rPr>
                <w:rStyle w:val="Hyperlink"/>
                <w:noProof/>
                <w:lang w:val="pt-BR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A5C62" w14:textId="1138D88E" w:rsidR="001862AA" w:rsidRDefault="001862AA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2" w:history="1">
            <w:r w:rsidRPr="00170772">
              <w:rPr>
                <w:rStyle w:val="Hyperlink"/>
                <w:noProof/>
                <w:lang w:val="pt-BR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FDD5" w14:textId="34D300C3" w:rsidR="001862AA" w:rsidRDefault="001862AA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3" w:history="1">
            <w:r w:rsidRPr="00170772">
              <w:rPr>
                <w:rStyle w:val="Hyperlink"/>
                <w:noProof/>
                <w:lang w:val="pt-BR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4B33D" w14:textId="44A2EF00" w:rsidR="001862AA" w:rsidRDefault="001862AA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4" w:history="1">
            <w:r w:rsidRPr="00170772">
              <w:rPr>
                <w:rStyle w:val="Hyperlink"/>
                <w:noProof/>
                <w:lang w:val="pt-BR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035A" w14:textId="7AA5953B" w:rsidR="001862AA" w:rsidRDefault="001862A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5" w:history="1">
            <w:r w:rsidRPr="00170772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66585" w14:textId="5744D231" w:rsidR="001862AA" w:rsidRDefault="001862AA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6" w:history="1">
            <w:r w:rsidRPr="00170772">
              <w:rPr>
                <w:rStyle w:val="Hyperlink"/>
                <w:noProof/>
                <w:lang w:val="pt-B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Atendimento e vendas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6047" w14:textId="315944D5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7" w:history="1">
            <w:r w:rsidRPr="00170772">
              <w:rPr>
                <w:rStyle w:val="Hyperlink"/>
                <w:noProof/>
                <w:lang w:val="pt-BR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Atendente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7024" w14:textId="6491DD3B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8" w:history="1">
            <w:r w:rsidRPr="00170772">
              <w:rPr>
                <w:rStyle w:val="Hyperlink"/>
                <w:noProof/>
                <w:lang w:val="pt-BR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Consulta de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E195" w14:textId="105DABB1" w:rsidR="001862AA" w:rsidRDefault="001862AA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79" w:history="1">
            <w:r w:rsidRPr="00170772">
              <w:rPr>
                <w:rStyle w:val="Hyperlink"/>
                <w:noProof/>
                <w:lang w:val="pt-B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Montante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D610" w14:textId="320B02F3" w:rsidR="001862AA" w:rsidRDefault="001862AA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0" w:history="1">
            <w:r w:rsidRPr="00170772">
              <w:rPr>
                <w:rStyle w:val="Hyperlink"/>
                <w:noProof/>
                <w:lang w:val="pt-BR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Logistica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01DA" w14:textId="426381A5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1" w:history="1">
            <w:r w:rsidRPr="00170772">
              <w:rPr>
                <w:rStyle w:val="Hyperlink"/>
                <w:noProof/>
                <w:lang w:val="pt-BR"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Montante Centro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BA18" w14:textId="46C5E2F2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2" w:history="1">
            <w:r w:rsidRPr="00170772">
              <w:rPr>
                <w:rStyle w:val="Hyperlink"/>
                <w:noProof/>
                <w:lang w:val="pt-BR"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Montante Ferraz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29DF" w14:textId="36CE1412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3" w:history="1">
            <w:r w:rsidRPr="00170772">
              <w:rPr>
                <w:rStyle w:val="Hyperlink"/>
                <w:noProof/>
                <w:lang w:val="pt-BR"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Montante Itaim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334B" w14:textId="066A583B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4" w:history="1">
            <w:r w:rsidRPr="00170772">
              <w:rPr>
                <w:rStyle w:val="Hyperlink"/>
                <w:noProof/>
                <w:lang w:val="pt-BR"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Montante Mogi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9193" w14:textId="2967F17E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5" w:history="1">
            <w:r w:rsidRPr="00170772">
              <w:rPr>
                <w:rStyle w:val="Hyperlink"/>
                <w:noProof/>
                <w:lang w:val="pt-BR"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Separador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7943" w14:textId="05EE0A6C" w:rsidR="001862AA" w:rsidRDefault="001862AA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6" w:history="1">
            <w:r w:rsidRPr="00170772">
              <w:rPr>
                <w:rStyle w:val="Hyperlink"/>
                <w:noProof/>
                <w:lang w:val="pt-BR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Saída/Entrega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D668" w14:textId="5ACA7B56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7" w:history="1">
            <w:r w:rsidRPr="00170772">
              <w:rPr>
                <w:rStyle w:val="Hyperlink"/>
                <w:noProof/>
                <w:lang w:val="pt-BR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Entregador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302C" w14:textId="45E5A4D4" w:rsidR="001862AA" w:rsidRDefault="001862A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8" w:history="1">
            <w:r w:rsidRPr="00170772">
              <w:rPr>
                <w:rStyle w:val="Hyperlink"/>
                <w:noProof/>
                <w:lang w:val="pt-BR"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Itinerário/Rota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5BA09" w14:textId="1E1C7AD6" w:rsidR="001862AA" w:rsidRDefault="001862AA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val="pt-BR" w:eastAsia="pt-BR"/>
            </w:rPr>
          </w:pPr>
          <w:hyperlink w:anchor="_Toc73878989" w:history="1">
            <w:r w:rsidRPr="00170772">
              <w:rPr>
                <w:rStyle w:val="Hyperlink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val="pt-BR" w:eastAsia="pt-BR"/>
              </w:rPr>
              <w:tab/>
            </w:r>
            <w:r w:rsidRPr="00170772">
              <w:rPr>
                <w:rStyle w:val="Hyperlink"/>
                <w:noProof/>
                <w:lang w:val="pt-BR"/>
              </w:rPr>
              <w:t>Estereótipos 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A7E7" w14:textId="45A12681" w:rsidR="001862AA" w:rsidRDefault="001862AA">
          <w:r>
            <w:rPr>
              <w:b/>
              <w:bCs/>
            </w:rPr>
            <w:fldChar w:fldCharType="end"/>
          </w:r>
        </w:p>
      </w:sdtContent>
    </w:sdt>
    <w:p w14:paraId="2184B818" w14:textId="753155B0" w:rsidR="001862AA" w:rsidRDefault="005F1832" w:rsidP="001862AA">
      <w:pPr>
        <w:pStyle w:val="Sumrio1"/>
        <w:tabs>
          <w:tab w:val="left" w:pos="432"/>
        </w:tabs>
        <w:rPr>
          <w:noProof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</w:p>
    <w:p w14:paraId="1749FB09" w14:textId="2C72E483" w:rsidR="001C4C8F" w:rsidRDefault="001C4C8F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</w:p>
    <w:p w14:paraId="0C303754" w14:textId="77777777" w:rsidR="001C4C8F" w:rsidRDefault="005F1832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A407EF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30C747B1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70"/>
      <w:bookmarkStart w:id="3" w:name="_Toc73878970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  <w:bookmarkEnd w:id="3"/>
    </w:p>
    <w:p w14:paraId="31A2225E" w14:textId="77777777" w:rsidR="001C4C8F" w:rsidRDefault="005F1832">
      <w:pPr>
        <w:pStyle w:val="Ttulo2"/>
        <w:rPr>
          <w:lang w:val="pt-BR"/>
        </w:rPr>
      </w:pPr>
      <w:bookmarkStart w:id="4" w:name="_Toc456600918"/>
      <w:bookmarkStart w:id="5" w:name="_Toc456598587"/>
      <w:bookmarkStart w:id="6" w:name="_Toc18206571"/>
      <w:bookmarkStart w:id="7" w:name="_Toc73878971"/>
      <w:r>
        <w:rPr>
          <w:lang w:val="pt-BR"/>
        </w:rPr>
        <w:t>Finalidade</w:t>
      </w:r>
      <w:bookmarkEnd w:id="4"/>
      <w:bookmarkEnd w:id="5"/>
      <w:bookmarkEnd w:id="6"/>
      <w:bookmarkEnd w:id="7"/>
    </w:p>
    <w:p w14:paraId="0CF3D07A" w14:textId="0E4CD411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 xml:space="preserve">Este documento tem por finalidade definir alguns termos utilizado na em presa </w:t>
      </w:r>
      <w:r w:rsidR="00BF6DAF">
        <w:rPr>
          <w:lang w:val="pt-BR"/>
        </w:rPr>
        <w:t>Mundo Azul.</w:t>
      </w:r>
      <w:r>
        <w:rPr>
          <w:lang w:val="pt-BR"/>
        </w:rPr>
        <w:t xml:space="preserve"> Isso se faz necessário para uma melhor compreensão e uma comunicação objetiva entre os funcionários da empresa.</w:t>
      </w:r>
    </w:p>
    <w:p w14:paraId="7D241D58" w14:textId="77777777" w:rsidR="001C4C8F" w:rsidRDefault="005F1832">
      <w:pPr>
        <w:pStyle w:val="Ttulo2"/>
        <w:rPr>
          <w:lang w:val="pt-BR"/>
        </w:rPr>
      </w:pPr>
      <w:bookmarkStart w:id="8" w:name="_Toc456600919"/>
      <w:bookmarkStart w:id="9" w:name="_Toc456598588"/>
      <w:bookmarkStart w:id="10" w:name="_Toc18206572"/>
      <w:bookmarkStart w:id="11" w:name="_Toc73878972"/>
      <w:r>
        <w:rPr>
          <w:lang w:val="pt-BR"/>
        </w:rPr>
        <w:t>Escopo</w:t>
      </w:r>
      <w:bookmarkEnd w:id="8"/>
      <w:bookmarkEnd w:id="9"/>
      <w:bookmarkEnd w:id="10"/>
      <w:bookmarkEnd w:id="11"/>
    </w:p>
    <w:p w14:paraId="606F6149" w14:textId="59195193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 xml:space="preserve">Este documento faz parte do projeto Right Roup para o desenvolvimento de um aplicativo </w:t>
      </w:r>
      <w:r w:rsidR="00BF6DAF">
        <w:rPr>
          <w:lang w:val="pt-BR"/>
        </w:rPr>
        <w:t xml:space="preserve">a fim de </w:t>
      </w:r>
      <w:r>
        <w:rPr>
          <w:lang w:val="pt-BR"/>
        </w:rPr>
        <w:t>gerenciar o cronograma de entrega</w:t>
      </w:r>
      <w:r w:rsidR="00BF6DAF">
        <w:rPr>
          <w:lang w:val="pt-BR"/>
        </w:rPr>
        <w:t>, melhor itinerário e assim</w:t>
      </w:r>
      <w:r>
        <w:rPr>
          <w:lang w:val="pt-BR"/>
        </w:rPr>
        <w:t xml:space="preserve"> control</w:t>
      </w:r>
      <w:r w:rsidR="00BF6DAF">
        <w:rPr>
          <w:lang w:val="pt-BR"/>
        </w:rPr>
        <w:t xml:space="preserve">ar </w:t>
      </w:r>
      <w:r>
        <w:rPr>
          <w:lang w:val="pt-BR"/>
        </w:rPr>
        <w:t xml:space="preserve">as melhores rotas </w:t>
      </w:r>
      <w:r w:rsidR="00BF6DAF">
        <w:rPr>
          <w:lang w:val="pt-BR"/>
        </w:rPr>
        <w:t xml:space="preserve">para diminuir tempo </w:t>
      </w:r>
    </w:p>
    <w:p w14:paraId="66382AC2" w14:textId="77777777" w:rsidR="001C4C8F" w:rsidRDefault="005F1832">
      <w:pPr>
        <w:pStyle w:val="Ttulo2"/>
        <w:rPr>
          <w:lang w:val="pt-BR"/>
        </w:rPr>
      </w:pPr>
      <w:bookmarkStart w:id="12" w:name="_Toc456600921"/>
      <w:bookmarkStart w:id="13" w:name="_Toc456598590"/>
      <w:bookmarkStart w:id="14" w:name="_Toc18206573"/>
      <w:bookmarkStart w:id="15" w:name="_Toc73878973"/>
      <w:r>
        <w:rPr>
          <w:lang w:val="pt-BR"/>
        </w:rPr>
        <w:t>Referências</w:t>
      </w:r>
      <w:bookmarkEnd w:id="12"/>
      <w:bookmarkEnd w:id="13"/>
      <w:bookmarkEnd w:id="14"/>
      <w:bookmarkEnd w:id="15"/>
    </w:p>
    <w:p w14:paraId="13CD494B" w14:textId="77777777" w:rsidR="001C4C8F" w:rsidRDefault="005F1832">
      <w:pPr>
        <w:pStyle w:val="InfoBlue"/>
        <w:rPr>
          <w:lang w:val="pt-BR"/>
        </w:rPr>
      </w:pPr>
      <w:r>
        <w:rPr>
          <w:lang w:val="pt-BR"/>
        </w:rPr>
        <w:t xml:space="preserve">[Esta subseção deve apresentar uma lista completa de todos os documentos mencionados no </w:t>
      </w:r>
      <w:r>
        <w:rPr>
          <w:b/>
          <w:bCs/>
          <w:lang w:val="pt-BR"/>
        </w:rPr>
        <w:t>Glossário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45817C8A" w14:textId="77777777" w:rsidR="001C4C8F" w:rsidRDefault="005F1832">
      <w:pPr>
        <w:pStyle w:val="Ttulo2"/>
        <w:rPr>
          <w:lang w:val="pt-BR"/>
        </w:rPr>
      </w:pPr>
      <w:bookmarkStart w:id="16" w:name="_Toc456600922"/>
      <w:bookmarkStart w:id="17" w:name="_Toc456598591"/>
      <w:bookmarkStart w:id="18" w:name="_Toc18206574"/>
      <w:bookmarkStart w:id="19" w:name="_Toc73878974"/>
      <w:r>
        <w:rPr>
          <w:lang w:val="pt-BR"/>
        </w:rPr>
        <w:t>Visão Geral</w:t>
      </w:r>
      <w:bookmarkEnd w:id="16"/>
      <w:bookmarkEnd w:id="17"/>
      <w:bookmarkEnd w:id="18"/>
      <w:bookmarkEnd w:id="19"/>
    </w:p>
    <w:p w14:paraId="2B3A0B02" w14:textId="4C4D8136" w:rsidR="00A407EF" w:rsidRPr="00A407EF" w:rsidRDefault="00A407EF" w:rsidP="00A407EF">
      <w:pPr>
        <w:pStyle w:val="Corpodetexto"/>
        <w:rPr>
          <w:lang w:val="pt-BR"/>
        </w:rPr>
      </w:pPr>
      <w:r>
        <w:rPr>
          <w:lang w:val="pt-BR"/>
        </w:rPr>
        <w:t>Este documento contém termos utilizados no processo de negócio da empresa. Podendo estes termos serem utilizados entre os funcionários e ou até mesmo no aplicativo de gerenciamento e documentos internos que se façam necessários.</w:t>
      </w:r>
    </w:p>
    <w:p w14:paraId="2172342E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20" w:name="_Toc18206575"/>
      <w:bookmarkStart w:id="21" w:name="_Toc73878975"/>
      <w:r>
        <w:rPr>
          <w:sz w:val="20"/>
          <w:szCs w:val="20"/>
          <w:lang w:val="pt-BR"/>
        </w:rPr>
        <w:t>Definições</w:t>
      </w:r>
      <w:bookmarkEnd w:id="20"/>
      <w:bookmarkEnd w:id="21"/>
    </w:p>
    <w:p w14:paraId="4175AEAB" w14:textId="03A49EA9" w:rsidR="001862AA" w:rsidRPr="001862AA" w:rsidRDefault="001862AA" w:rsidP="001862AA">
      <w:pPr>
        <w:pStyle w:val="Corpodetexto"/>
        <w:rPr>
          <w:lang w:val="pt-BR"/>
        </w:rPr>
      </w:pPr>
      <w:r>
        <w:rPr>
          <w:lang w:val="pt-BR"/>
        </w:rPr>
        <w:t>Esse tópico indica definições dos termos utilizados nas Regras de Negócio.</w:t>
      </w:r>
    </w:p>
    <w:p w14:paraId="3C2F6850" w14:textId="250981EC" w:rsidR="001C4C8F" w:rsidRDefault="00EE1D6F">
      <w:pPr>
        <w:pStyle w:val="Ttulo2"/>
        <w:widowControl/>
        <w:rPr>
          <w:lang w:val="pt-BR"/>
        </w:rPr>
      </w:pPr>
      <w:bookmarkStart w:id="22" w:name="_Toc73878976"/>
      <w:r>
        <w:rPr>
          <w:lang w:val="pt-BR"/>
        </w:rPr>
        <w:t>Atendimento e vendas de produtos</w:t>
      </w:r>
      <w:bookmarkEnd w:id="22"/>
    </w:p>
    <w:p w14:paraId="64161531" w14:textId="30D60CF2" w:rsidR="001862AA" w:rsidRPr="001862AA" w:rsidRDefault="001862AA" w:rsidP="001862AA">
      <w:pPr>
        <w:pStyle w:val="Corpodetexto"/>
        <w:rPr>
          <w:lang w:val="pt-BR"/>
        </w:rPr>
      </w:pPr>
      <w:r>
        <w:rPr>
          <w:lang w:val="pt-BR"/>
        </w:rPr>
        <w:t xml:space="preserve">Termos utilizados referente ao atendimento e vendas de </w:t>
      </w:r>
      <w:r w:rsidR="008119BC">
        <w:rPr>
          <w:lang w:val="pt-BR"/>
        </w:rPr>
        <w:t>produtos</w:t>
      </w:r>
      <w:r>
        <w:rPr>
          <w:lang w:val="pt-BR"/>
        </w:rPr>
        <w:t>.</w:t>
      </w:r>
    </w:p>
    <w:p w14:paraId="36F2A85F" w14:textId="5A4FE047" w:rsidR="00EE1D6F" w:rsidRDefault="00EE1D6F" w:rsidP="00EE1D6F">
      <w:pPr>
        <w:pStyle w:val="Ttulo3"/>
        <w:rPr>
          <w:lang w:val="pt-BR"/>
        </w:rPr>
      </w:pPr>
      <w:bookmarkStart w:id="23" w:name="_Toc73878977"/>
      <w:r>
        <w:rPr>
          <w:lang w:val="pt-BR"/>
        </w:rPr>
        <w:t>Atendente</w:t>
      </w:r>
      <w:bookmarkEnd w:id="23"/>
    </w:p>
    <w:p w14:paraId="455BE6D9" w14:textId="2E1F3CF6" w:rsidR="00EE1D6F" w:rsidRPr="00EE1D6F" w:rsidRDefault="00EE1D6F" w:rsidP="00EE1D6F">
      <w:pPr>
        <w:ind w:left="720"/>
        <w:rPr>
          <w:lang w:val="pt-BR"/>
        </w:rPr>
      </w:pPr>
      <w:r>
        <w:rPr>
          <w:lang w:val="pt-BR"/>
        </w:rPr>
        <w:t xml:space="preserve">Funcionário que atende e recebe os pedidos por telefone ou </w:t>
      </w:r>
      <w:r w:rsidR="00B87A31">
        <w:rPr>
          <w:lang w:val="pt-BR"/>
        </w:rPr>
        <w:t>WhatsApp</w:t>
      </w:r>
      <w:r>
        <w:rPr>
          <w:lang w:val="pt-BR"/>
        </w:rPr>
        <w:t>.</w:t>
      </w:r>
    </w:p>
    <w:p w14:paraId="4256F131" w14:textId="26B2A149" w:rsidR="00007838" w:rsidRDefault="00007838" w:rsidP="00007838">
      <w:pPr>
        <w:pStyle w:val="Ttulo3"/>
        <w:rPr>
          <w:lang w:val="pt-BR"/>
        </w:rPr>
      </w:pPr>
      <w:bookmarkStart w:id="24" w:name="_Toc73878978"/>
      <w:r>
        <w:rPr>
          <w:lang w:val="pt-BR"/>
        </w:rPr>
        <w:t>Consulta de produto</w:t>
      </w:r>
      <w:bookmarkEnd w:id="24"/>
    </w:p>
    <w:p w14:paraId="2DE22DBD" w14:textId="78C9F64D" w:rsidR="00007838" w:rsidRDefault="00007838" w:rsidP="00007838">
      <w:pPr>
        <w:ind w:left="720"/>
        <w:rPr>
          <w:lang w:val="pt-BR"/>
        </w:rPr>
      </w:pPr>
      <w:r>
        <w:rPr>
          <w:lang w:val="pt-BR"/>
        </w:rPr>
        <w:t>Verificar a disponibilidade do produto no estoque.</w:t>
      </w:r>
    </w:p>
    <w:p w14:paraId="76FAD152" w14:textId="77777777" w:rsidR="00EE1D6F" w:rsidRDefault="00EE1D6F" w:rsidP="00007838">
      <w:pPr>
        <w:ind w:left="720"/>
        <w:rPr>
          <w:lang w:val="pt-BR"/>
        </w:rPr>
      </w:pPr>
    </w:p>
    <w:p w14:paraId="267131EE" w14:textId="4EDA790E" w:rsidR="00386185" w:rsidRDefault="00386185" w:rsidP="00007838">
      <w:pPr>
        <w:ind w:left="720"/>
        <w:rPr>
          <w:lang w:val="pt-BR"/>
        </w:rPr>
      </w:pPr>
    </w:p>
    <w:p w14:paraId="18280B29" w14:textId="77777777" w:rsidR="00386185" w:rsidRPr="00386185" w:rsidRDefault="00386185" w:rsidP="00386185">
      <w:pPr>
        <w:rPr>
          <w:lang w:val="pt-BR"/>
        </w:rPr>
      </w:pPr>
    </w:p>
    <w:p w14:paraId="7A9B255D" w14:textId="04243F6B" w:rsidR="001C4C8F" w:rsidRDefault="00B87A31">
      <w:pPr>
        <w:pStyle w:val="Ttulo2"/>
        <w:widowControl/>
        <w:rPr>
          <w:lang w:val="pt-BR"/>
        </w:rPr>
      </w:pPr>
      <w:bookmarkStart w:id="25" w:name="_Toc73878979"/>
      <w:r>
        <w:rPr>
          <w:lang w:val="pt-BR"/>
        </w:rPr>
        <w:t>Montante</w:t>
      </w:r>
      <w:bookmarkEnd w:id="25"/>
    </w:p>
    <w:p w14:paraId="46C13406" w14:textId="77777777" w:rsidR="00B87A31" w:rsidRPr="00386185" w:rsidRDefault="00B87A31" w:rsidP="00B87A31">
      <w:pPr>
        <w:ind w:left="720"/>
        <w:rPr>
          <w:lang w:val="pt-BR"/>
        </w:rPr>
      </w:pPr>
      <w:r>
        <w:rPr>
          <w:lang w:val="pt-BR"/>
        </w:rPr>
        <w:t>Organização de produtos reservados para serem entregues de acordo com a região.</w:t>
      </w:r>
    </w:p>
    <w:p w14:paraId="0C8AE007" w14:textId="77777777" w:rsidR="00B87A31" w:rsidRPr="00B87A31" w:rsidRDefault="00B87A31" w:rsidP="00B87A31">
      <w:pPr>
        <w:pStyle w:val="Corpodetexto"/>
        <w:rPr>
          <w:lang w:val="pt-BR"/>
        </w:rPr>
      </w:pPr>
    </w:p>
    <w:p w14:paraId="3A815B2D" w14:textId="0F938E8A" w:rsidR="00386185" w:rsidRDefault="00386185" w:rsidP="00386185">
      <w:pPr>
        <w:ind w:left="720"/>
        <w:rPr>
          <w:lang w:val="pt-BR"/>
        </w:rPr>
      </w:pPr>
    </w:p>
    <w:p w14:paraId="2A3AAA7E" w14:textId="27AB74EC" w:rsidR="00386185" w:rsidRDefault="00386185" w:rsidP="00386185">
      <w:pPr>
        <w:ind w:left="720"/>
        <w:rPr>
          <w:lang w:val="pt-BR"/>
        </w:rPr>
      </w:pPr>
    </w:p>
    <w:p w14:paraId="7E37E75C" w14:textId="41B3B0F4" w:rsidR="00386185" w:rsidRDefault="00386185" w:rsidP="00386185">
      <w:pPr>
        <w:ind w:left="720"/>
        <w:rPr>
          <w:lang w:val="pt-BR"/>
        </w:rPr>
      </w:pPr>
    </w:p>
    <w:p w14:paraId="5D20AC60" w14:textId="14DC8519" w:rsidR="001C4C8F" w:rsidRDefault="008119BC">
      <w:pPr>
        <w:pStyle w:val="Ttulo2"/>
        <w:widowControl/>
        <w:rPr>
          <w:lang w:val="pt-BR"/>
        </w:rPr>
      </w:pPr>
      <w:r>
        <w:rPr>
          <w:lang w:val="pt-BR"/>
        </w:rPr>
        <w:t>Logística</w:t>
      </w:r>
    </w:p>
    <w:p w14:paraId="20E5A681" w14:textId="1FCD0B24" w:rsidR="00EE1D6F" w:rsidRPr="00EE1D6F" w:rsidRDefault="00EE1D6F" w:rsidP="00B87A31">
      <w:pPr>
        <w:pStyle w:val="Corpodetexto"/>
        <w:rPr>
          <w:lang w:val="pt-BR"/>
        </w:rPr>
      </w:pPr>
      <w:r>
        <w:rPr>
          <w:lang w:val="pt-BR"/>
        </w:rPr>
        <w:t>Termos utilizados para separação e entrega dos produtos</w:t>
      </w:r>
      <w:r w:rsidR="00A81B25">
        <w:rPr>
          <w:lang w:val="pt-BR"/>
        </w:rPr>
        <w:t>.</w:t>
      </w:r>
    </w:p>
    <w:p w14:paraId="7F1B474A" w14:textId="77777777" w:rsidR="00EE1D6F" w:rsidRPr="00EE1D6F" w:rsidRDefault="00EE1D6F" w:rsidP="00EE1D6F">
      <w:pPr>
        <w:pStyle w:val="Corpodetexto"/>
        <w:rPr>
          <w:lang w:val="pt-BR"/>
        </w:rPr>
      </w:pPr>
    </w:p>
    <w:p w14:paraId="378CA14C" w14:textId="77777777" w:rsidR="00EE1D6F" w:rsidRDefault="00EE1D6F" w:rsidP="00EE1D6F">
      <w:pPr>
        <w:pStyle w:val="Ttulo3"/>
        <w:rPr>
          <w:lang w:val="pt-BR"/>
        </w:rPr>
      </w:pPr>
      <w:bookmarkStart w:id="26" w:name="_Toc73878981"/>
      <w:r>
        <w:rPr>
          <w:lang w:val="pt-BR"/>
        </w:rPr>
        <w:lastRenderedPageBreak/>
        <w:t>Montante Centro</w:t>
      </w:r>
      <w:bookmarkEnd w:id="26"/>
    </w:p>
    <w:p w14:paraId="6F07A4D3" w14:textId="575477DD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do Centro.</w:t>
      </w:r>
    </w:p>
    <w:p w14:paraId="5E873EBD" w14:textId="77777777" w:rsidR="00EE1D6F" w:rsidRPr="00EE1D6F" w:rsidRDefault="00EE1D6F" w:rsidP="00EE1D6F">
      <w:pPr>
        <w:ind w:left="720"/>
        <w:rPr>
          <w:lang w:val="pt-BR"/>
        </w:rPr>
      </w:pPr>
    </w:p>
    <w:p w14:paraId="16B825AE" w14:textId="77777777" w:rsidR="00EE1D6F" w:rsidRDefault="00EE1D6F" w:rsidP="00EE1D6F">
      <w:pPr>
        <w:pStyle w:val="Ttulo3"/>
        <w:rPr>
          <w:lang w:val="pt-BR"/>
        </w:rPr>
      </w:pPr>
      <w:bookmarkStart w:id="27" w:name="_Toc73878982"/>
      <w:r>
        <w:rPr>
          <w:lang w:val="pt-BR"/>
        </w:rPr>
        <w:t>Montante Ferraz</w:t>
      </w:r>
      <w:bookmarkEnd w:id="27"/>
    </w:p>
    <w:p w14:paraId="318A549C" w14:textId="057EB041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Ferraz de Vasconcelos.</w:t>
      </w:r>
    </w:p>
    <w:p w14:paraId="683C6E0D" w14:textId="77777777" w:rsidR="00EE1D6F" w:rsidRDefault="00EE1D6F" w:rsidP="00EE1D6F">
      <w:pPr>
        <w:ind w:left="720"/>
        <w:rPr>
          <w:lang w:val="pt-BR"/>
        </w:rPr>
      </w:pPr>
    </w:p>
    <w:p w14:paraId="2C31E3A0" w14:textId="77777777" w:rsidR="00EE1D6F" w:rsidRDefault="00EE1D6F" w:rsidP="00EE1D6F">
      <w:pPr>
        <w:pStyle w:val="Ttulo3"/>
        <w:rPr>
          <w:lang w:val="pt-BR"/>
        </w:rPr>
      </w:pPr>
      <w:bookmarkStart w:id="28" w:name="_Toc73878983"/>
      <w:r>
        <w:rPr>
          <w:lang w:val="pt-BR"/>
        </w:rPr>
        <w:t>Montante Itaim</w:t>
      </w:r>
      <w:bookmarkEnd w:id="28"/>
    </w:p>
    <w:p w14:paraId="10F63503" w14:textId="7156CAA7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Itaim Paulista.</w:t>
      </w:r>
    </w:p>
    <w:p w14:paraId="29A95205" w14:textId="77777777" w:rsidR="00EE1D6F" w:rsidRDefault="00EE1D6F" w:rsidP="00EE1D6F">
      <w:pPr>
        <w:ind w:left="720"/>
        <w:rPr>
          <w:lang w:val="pt-BR"/>
        </w:rPr>
      </w:pPr>
    </w:p>
    <w:p w14:paraId="585C1D2F" w14:textId="77777777" w:rsidR="00EE1D6F" w:rsidRDefault="00EE1D6F" w:rsidP="00EE1D6F">
      <w:pPr>
        <w:pStyle w:val="Ttulo3"/>
        <w:rPr>
          <w:lang w:val="pt-BR"/>
        </w:rPr>
      </w:pPr>
      <w:bookmarkStart w:id="29" w:name="_Toc73878984"/>
      <w:r>
        <w:rPr>
          <w:lang w:val="pt-BR"/>
        </w:rPr>
        <w:t>Montante Mogi</w:t>
      </w:r>
      <w:bookmarkEnd w:id="29"/>
    </w:p>
    <w:p w14:paraId="60D88211" w14:textId="3D7EEFA9" w:rsidR="00EE1D6F" w:rsidRDefault="00EE1D6F" w:rsidP="00EE1D6F">
      <w:pPr>
        <w:ind w:left="720"/>
        <w:rPr>
          <w:lang w:val="pt-BR"/>
        </w:rPr>
      </w:pPr>
      <w:r>
        <w:rPr>
          <w:lang w:val="pt-BR"/>
        </w:rPr>
        <w:t>Produtos embalados e reservados prontos para serem entregues na região de Mogi das Cruzes.</w:t>
      </w:r>
    </w:p>
    <w:p w14:paraId="49BCFEF6" w14:textId="728DF1AA" w:rsidR="00EE1D6F" w:rsidRDefault="00EE1D6F" w:rsidP="00EE1D6F">
      <w:pPr>
        <w:ind w:left="720"/>
        <w:rPr>
          <w:lang w:val="pt-BR"/>
        </w:rPr>
      </w:pPr>
    </w:p>
    <w:p w14:paraId="4A7CFFD7" w14:textId="2C640207" w:rsidR="00EE1D6F" w:rsidRDefault="00EE1D6F" w:rsidP="00EE1D6F">
      <w:pPr>
        <w:pStyle w:val="Ttulo3"/>
        <w:rPr>
          <w:lang w:val="pt-BR"/>
        </w:rPr>
      </w:pPr>
      <w:bookmarkStart w:id="30" w:name="_Toc73878985"/>
      <w:r>
        <w:rPr>
          <w:lang w:val="pt-BR"/>
        </w:rPr>
        <w:t>Separador</w:t>
      </w:r>
      <w:bookmarkEnd w:id="30"/>
    </w:p>
    <w:p w14:paraId="13AE98D1" w14:textId="4CA16C2F" w:rsidR="00EE1D6F" w:rsidRPr="00EE1D6F" w:rsidRDefault="00EE1D6F" w:rsidP="00EE1D6F">
      <w:pPr>
        <w:ind w:left="720"/>
        <w:rPr>
          <w:lang w:val="pt-BR"/>
        </w:rPr>
      </w:pPr>
      <w:r>
        <w:rPr>
          <w:lang w:val="pt-BR"/>
        </w:rPr>
        <w:t>Funcionário que separa os produtos conforme o pedido e insere no montante adequado.</w:t>
      </w:r>
    </w:p>
    <w:p w14:paraId="6D02B8E3" w14:textId="77777777" w:rsidR="00EE1D6F" w:rsidRPr="00386185" w:rsidRDefault="00EE1D6F" w:rsidP="00EE1D6F">
      <w:pPr>
        <w:rPr>
          <w:lang w:val="pt-BR"/>
        </w:rPr>
      </w:pPr>
    </w:p>
    <w:p w14:paraId="174DCCFA" w14:textId="77777777" w:rsidR="00EE1D6F" w:rsidRPr="00EE1D6F" w:rsidRDefault="00EE1D6F" w:rsidP="00EE1D6F">
      <w:pPr>
        <w:pStyle w:val="Corpodetexto"/>
        <w:ind w:left="0"/>
        <w:rPr>
          <w:lang w:val="pt-BR"/>
        </w:rPr>
      </w:pPr>
    </w:p>
    <w:p w14:paraId="735210E2" w14:textId="4A5B2A75" w:rsidR="001C4C8F" w:rsidRDefault="00B87A31">
      <w:pPr>
        <w:pStyle w:val="Ttulo2"/>
        <w:rPr>
          <w:lang w:val="pt-BR"/>
        </w:rPr>
      </w:pPr>
      <w:bookmarkStart w:id="31" w:name="_Toc73878986"/>
      <w:r>
        <w:rPr>
          <w:lang w:val="pt-BR"/>
        </w:rPr>
        <w:t>Saída</w:t>
      </w:r>
      <w:r w:rsidR="00EE1D6F">
        <w:rPr>
          <w:lang w:val="pt-BR"/>
        </w:rPr>
        <w:t>/Entrega</w:t>
      </w:r>
      <w:bookmarkEnd w:id="31"/>
    </w:p>
    <w:p w14:paraId="2E5EB13A" w14:textId="669B6A31" w:rsidR="001C4C8F" w:rsidRDefault="00EE1D6F">
      <w:pPr>
        <w:pStyle w:val="Ttulo3"/>
        <w:widowControl/>
        <w:rPr>
          <w:lang w:val="pt-BR"/>
        </w:rPr>
      </w:pPr>
      <w:bookmarkStart w:id="32" w:name="_Toc73878987"/>
      <w:r>
        <w:rPr>
          <w:lang w:val="pt-BR"/>
        </w:rPr>
        <w:t>Entregador</w:t>
      </w:r>
      <w:bookmarkEnd w:id="32"/>
    </w:p>
    <w:p w14:paraId="4902EE20" w14:textId="1FCEA179" w:rsidR="00B87A31" w:rsidRPr="00B87A31" w:rsidRDefault="00B87A31" w:rsidP="00B87A31">
      <w:pPr>
        <w:pStyle w:val="Corpodetexto"/>
        <w:rPr>
          <w:lang w:val="pt-BR"/>
        </w:rPr>
      </w:pPr>
      <w:r>
        <w:rPr>
          <w:lang w:val="pt-BR"/>
        </w:rPr>
        <w:t>Motoboy que retira os produtos embalados e separados conforme o montante de entrega.</w:t>
      </w:r>
    </w:p>
    <w:p w14:paraId="030FF3DD" w14:textId="77777777" w:rsidR="00B87A31" w:rsidRDefault="00B87A31" w:rsidP="00B87A31">
      <w:pPr>
        <w:pStyle w:val="Ttulo3"/>
        <w:rPr>
          <w:lang w:val="pt-BR"/>
        </w:rPr>
      </w:pPr>
      <w:bookmarkStart w:id="33" w:name="_Toc73878988"/>
      <w:r>
        <w:rPr>
          <w:lang w:val="pt-BR"/>
        </w:rPr>
        <w:t>Itinerário/Rota de entrega</w:t>
      </w:r>
      <w:bookmarkEnd w:id="33"/>
    </w:p>
    <w:p w14:paraId="7B591D6E" w14:textId="77777777" w:rsidR="00B87A31" w:rsidRPr="00B87A31" w:rsidRDefault="00B87A31" w:rsidP="00B87A31">
      <w:pPr>
        <w:ind w:left="720"/>
        <w:rPr>
          <w:lang w:val="pt-BR"/>
        </w:rPr>
      </w:pPr>
      <w:r>
        <w:rPr>
          <w:lang w:val="pt-BR"/>
        </w:rPr>
        <w:t>Rota o qual o entregador deverá seguir para uma melhor otimização de tempo e recursos, esse itinerário será adequado a cada montante.</w:t>
      </w:r>
    </w:p>
    <w:p w14:paraId="732C4623" w14:textId="77777777" w:rsidR="00B87A31" w:rsidRPr="00B87A31" w:rsidRDefault="00B87A31" w:rsidP="00B87A31">
      <w:pPr>
        <w:pStyle w:val="Corpodetexto"/>
        <w:rPr>
          <w:lang w:val="pt-BR"/>
        </w:rPr>
      </w:pPr>
    </w:p>
    <w:p w14:paraId="5D9B852A" w14:textId="77777777" w:rsidR="001C4C8F" w:rsidRDefault="005F1832">
      <w:pPr>
        <w:pStyle w:val="Ttulo1"/>
        <w:ind w:left="1080" w:hanging="360"/>
        <w:rPr>
          <w:sz w:val="20"/>
          <w:szCs w:val="20"/>
          <w:lang w:val="pt-BR"/>
        </w:rPr>
      </w:pPr>
      <w:bookmarkStart w:id="34" w:name="_Toc18206584"/>
      <w:bookmarkStart w:id="35" w:name="_Toc73878989"/>
      <w:r>
        <w:rPr>
          <w:sz w:val="20"/>
          <w:szCs w:val="20"/>
          <w:lang w:val="pt-BR"/>
        </w:rPr>
        <w:t>Estereótipos em UML</w:t>
      </w:r>
      <w:bookmarkEnd w:id="34"/>
      <w:bookmarkEnd w:id="35"/>
    </w:p>
    <w:p w14:paraId="32509797" w14:textId="77777777" w:rsidR="00A407EF" w:rsidRDefault="005F1832">
      <w:pPr>
        <w:pStyle w:val="InfoBlue"/>
        <w:rPr>
          <w:lang w:val="pt-BR"/>
        </w:rPr>
      </w:pPr>
      <w:r>
        <w:rPr>
          <w:lang w:val="pt-BR"/>
        </w:rPr>
        <w:t>[Esta seção contém ou faz referência a especificações de estereótipos na Linguagem Unificada de Modelagem (UML) e às respectivas implicações semânticas — uma descrição textual do significado e do sentido do estereótipo e quaisquer limitações de uso — de estereótipos já conhecidos ou descobertos como importantes no aspecto do negócio que está sendo modelado. O uso desses estereótipos pode ser simplesmente recomendado ou até mesmo obrigatório; por exemplo, quando o uso desses estereótipos for exigido por um padrão imposto ou quando se considerar que o uso facilitará em muito o entendimento. Esta seção pode ficar em branco se nenhum estereótipo adicional, além daqueles predefinidos pela UML e o Rational Unified Process (RUP), for considerado necessário.]</w:t>
      </w:r>
    </w:p>
    <w:sectPr w:rsidR="00A407E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4819" w14:textId="77777777" w:rsidR="00AC1E50" w:rsidRDefault="00AC1E50">
      <w:pPr>
        <w:spacing w:line="240" w:lineRule="auto"/>
      </w:pPr>
      <w:r>
        <w:separator/>
      </w:r>
    </w:p>
  </w:endnote>
  <w:endnote w:type="continuationSeparator" w:id="0">
    <w:p w14:paraId="55D5B55B" w14:textId="77777777" w:rsidR="00AC1E50" w:rsidRDefault="00AC1E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4C8F" w14:paraId="6B7301E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28DEAA" w14:textId="77777777" w:rsidR="001C4C8F" w:rsidRDefault="005F1832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315C6" w14:textId="76A5BBC6" w:rsidR="001C4C8F" w:rsidRDefault="005F1832">
          <w:pPr>
            <w:jc w:val="center"/>
          </w:pPr>
          <w:r>
            <w:sym w:font="Symbol" w:char="F0D3"/>
          </w:r>
          <w:fldSimple w:instr=" DOCPROPERTY &quot;Company&quot;  \* MERGEFORMAT ">
            <w:r w:rsidR="00A407EF" w:rsidRPr="00A407EF">
              <w:rPr>
                <w:b/>
                <w:bCs/>
              </w:rPr>
              <w:t xml:space="preserve">&lt;Nome da </w:t>
            </w:r>
            <w:r w:rsidR="00A407EF">
              <w:t>Empresa&gt;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6CF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9703A0" w14:textId="77777777" w:rsidR="001C4C8F" w:rsidRDefault="005F1832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361C6FE8" w14:textId="77777777" w:rsidR="001C4C8F" w:rsidRDefault="001C4C8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6911" w14:textId="77777777" w:rsidR="00AC1E50" w:rsidRDefault="00AC1E50">
      <w:pPr>
        <w:spacing w:line="240" w:lineRule="auto"/>
      </w:pPr>
      <w:r>
        <w:separator/>
      </w:r>
    </w:p>
  </w:footnote>
  <w:footnote w:type="continuationSeparator" w:id="0">
    <w:p w14:paraId="32034549" w14:textId="77777777" w:rsidR="00AC1E50" w:rsidRDefault="00AC1E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8A80" w14:textId="77777777" w:rsidR="001C4C8F" w:rsidRDefault="001C4C8F">
    <w:pPr>
      <w:rPr>
        <w:sz w:val="24"/>
        <w:szCs w:val="24"/>
      </w:rPr>
    </w:pPr>
  </w:p>
  <w:p w14:paraId="5D991DD3" w14:textId="77777777" w:rsidR="001C4C8F" w:rsidRDefault="001C4C8F">
    <w:pPr>
      <w:pBdr>
        <w:top w:val="single" w:sz="6" w:space="1" w:color="auto"/>
      </w:pBdr>
      <w:rPr>
        <w:sz w:val="24"/>
        <w:szCs w:val="24"/>
      </w:rPr>
    </w:pPr>
  </w:p>
  <w:p w14:paraId="561A12E0" w14:textId="77777777" w:rsidR="001C4C8F" w:rsidRDefault="005F1832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A407EF" w:rsidRPr="00A407EF">
      <w:rPr>
        <w:rFonts w:ascii="Arial" w:hAnsi="Arial"/>
        <w:sz w:val="36"/>
        <w:szCs w:val="36"/>
      </w:rPr>
      <w:t xml:space="preserve">&lt;Nome da </w:t>
    </w:r>
    <w:r w:rsidR="00A407EF">
      <w:rPr>
        <w:rFonts w:ascii="Arial" w:hAnsi="Arial"/>
        <w:b/>
        <w:bCs/>
        <w:sz w:val="36"/>
        <w:szCs w:val="36"/>
      </w:rPr>
      <w:t>Empresa&gt;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4152F271" w14:textId="77777777" w:rsidR="001C4C8F" w:rsidRDefault="001C4C8F">
    <w:pPr>
      <w:pBdr>
        <w:bottom w:val="single" w:sz="6" w:space="1" w:color="auto"/>
      </w:pBdr>
      <w:jc w:val="right"/>
      <w:rPr>
        <w:sz w:val="24"/>
        <w:szCs w:val="24"/>
      </w:rPr>
    </w:pPr>
  </w:p>
  <w:p w14:paraId="262BB570" w14:textId="77777777" w:rsidR="001C4C8F" w:rsidRDefault="001C4C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4C8F" w14:paraId="6EDA91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AC662D" w14:textId="77777777" w:rsidR="001C4C8F" w:rsidRDefault="005F1832">
          <w:fldSimple w:instr=" SUBJECT  \* MERGEFORMAT ">
            <w:r w:rsidR="00A407EF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D88106" w14:textId="77777777" w:rsidR="001C4C8F" w:rsidRDefault="005F183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C4C8F" w14:paraId="6C72E4B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034ECB" w14:textId="77777777" w:rsidR="001C4C8F" w:rsidRDefault="005F1832">
          <w:fldSimple w:instr=" TITLE  \* MERGEFORMAT ">
            <w:r w:rsidR="00A407EF">
              <w:t>Glossário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F2960A" w14:textId="77777777" w:rsidR="001C4C8F" w:rsidRDefault="005F1832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&lt;dd/mmm/aa&gt;</w:t>
          </w:r>
        </w:p>
      </w:tc>
    </w:tr>
    <w:tr w:rsidR="001C4C8F" w14:paraId="240A469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BDD7BE" w14:textId="77777777" w:rsidR="001C4C8F" w:rsidRDefault="005F1832">
          <w:r>
            <w:rPr>
              <w:lang w:val="pt-BR"/>
            </w:rPr>
            <w:t>&lt;identificador do documento&gt;</w:t>
          </w:r>
        </w:p>
      </w:tc>
    </w:tr>
  </w:tbl>
  <w:p w14:paraId="39434CB9" w14:textId="77777777" w:rsidR="001C4C8F" w:rsidRDefault="001C4C8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D35AAC"/>
    <w:multiLevelType w:val="multilevel"/>
    <w:tmpl w:val="8D687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F"/>
    <w:rsid w:val="00007838"/>
    <w:rsid w:val="00041269"/>
    <w:rsid w:val="001249E7"/>
    <w:rsid w:val="001862AA"/>
    <w:rsid w:val="001C4C8F"/>
    <w:rsid w:val="002C65F1"/>
    <w:rsid w:val="00386185"/>
    <w:rsid w:val="005F1832"/>
    <w:rsid w:val="008119BC"/>
    <w:rsid w:val="00A16145"/>
    <w:rsid w:val="00A407EF"/>
    <w:rsid w:val="00A76CFF"/>
    <w:rsid w:val="00A81B25"/>
    <w:rsid w:val="00AC1E50"/>
    <w:rsid w:val="00B87A31"/>
    <w:rsid w:val="00BF6DAF"/>
    <w:rsid w:val="00EE1D6F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58009E"/>
  <w15:chartTrackingRefBased/>
  <w15:docId w15:val="{3A5D79FA-C0C3-4ACF-A878-118D1C62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1B25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iz\OneDrive\&#193;rea%20de%20Trabalho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modelo-glossario_negocio.dot</Template>
  <TotalTime>44</TotalTime>
  <Pages>5</Pages>
  <Words>959</Words>
  <Characters>5179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doniz</dc:creator>
  <cp:keywords/>
  <dc:description/>
  <cp:lastModifiedBy>DONIZETI BATISTA JUNIOR</cp:lastModifiedBy>
  <cp:revision>5</cp:revision>
  <dcterms:created xsi:type="dcterms:W3CDTF">2021-06-05T21:17:00Z</dcterms:created>
  <dcterms:modified xsi:type="dcterms:W3CDTF">2021-06-06T16:47:00Z</dcterms:modified>
</cp:coreProperties>
</file>