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7D87" w14:textId="14F3021E" w:rsidR="00000000" w:rsidRPr="00AC7B44" w:rsidRDefault="00AC7B44">
      <w:pPr>
        <w:pStyle w:val="Ttulo"/>
        <w:jc w:val="right"/>
        <w:rPr>
          <w:lang w:val="pt-BR"/>
        </w:rPr>
      </w:pPr>
      <w:r w:rsidRPr="00AC7B44">
        <w:rPr>
          <w:lang w:val="pt-BR"/>
        </w:rPr>
        <w:t>Pr</w:t>
      </w:r>
      <w:r>
        <w:rPr>
          <w:lang w:val="pt-BR"/>
        </w:rPr>
        <w:t xml:space="preserve">ojeto </w:t>
      </w:r>
      <w:r w:rsidR="00D82B0F">
        <w:rPr>
          <w:lang w:val="pt-BR"/>
        </w:rPr>
        <w:t>sistema de entregas Four Piece</w:t>
      </w:r>
    </w:p>
    <w:p w14:paraId="0A6898DC" w14:textId="6E53A943" w:rsidR="00000000" w:rsidRPr="00AC7B44" w:rsidRDefault="00561415">
      <w:pPr>
        <w:pStyle w:val="Ttulo"/>
        <w:jc w:val="right"/>
        <w:rPr>
          <w:lang w:val="pt-BR"/>
        </w:rPr>
      </w:pPr>
      <w:r>
        <w:fldChar w:fldCharType="begin"/>
      </w:r>
      <w:r w:rsidRPr="009C0418">
        <w:rPr>
          <w:lang w:val="pt-BR"/>
        </w:rPr>
        <w:instrText xml:space="preserve">TITLE  \* MERGEFORMAT </w:instrText>
      </w:r>
      <w:r>
        <w:fldChar w:fldCharType="separate"/>
      </w:r>
      <w:r w:rsidR="009C0418" w:rsidRPr="009C0418">
        <w:rPr>
          <w:lang w:val="pt-BR"/>
        </w:rPr>
        <w:t xml:space="preserve">Especificação de Caso de Uso: </w:t>
      </w:r>
      <w:r w:rsidR="00AC7B44">
        <w:rPr>
          <w:lang w:val="pt-BR"/>
        </w:rPr>
        <w:t>In</w:t>
      </w:r>
      <w:r>
        <w:fldChar w:fldCharType="end"/>
      </w:r>
      <w:r w:rsidR="00AC7B44" w:rsidRPr="00AC7B44">
        <w:rPr>
          <w:lang w:val="pt-BR"/>
        </w:rPr>
        <w:t>s</w:t>
      </w:r>
      <w:r w:rsidR="00AC7B44">
        <w:rPr>
          <w:lang w:val="pt-BR"/>
        </w:rPr>
        <w:t>erir pedido</w:t>
      </w:r>
    </w:p>
    <w:p w14:paraId="69BCEA4A" w14:textId="77777777" w:rsidR="00000000" w:rsidRPr="009C0418" w:rsidRDefault="00561415">
      <w:pPr>
        <w:pStyle w:val="Ttulo"/>
        <w:jc w:val="right"/>
        <w:rPr>
          <w:lang w:val="pt-BR"/>
        </w:rPr>
      </w:pPr>
    </w:p>
    <w:p w14:paraId="0F7505D5" w14:textId="55323EB1" w:rsidR="00000000" w:rsidRDefault="00561415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 xml:space="preserve">Versão </w:t>
      </w:r>
      <w:r>
        <w:rPr>
          <w:sz w:val="28"/>
          <w:szCs w:val="28"/>
          <w:lang w:val="pt-BR"/>
        </w:rPr>
        <w:t>1.0</w:t>
      </w:r>
    </w:p>
    <w:p w14:paraId="176D73E7" w14:textId="77777777" w:rsidR="00000000" w:rsidRDefault="00561415"/>
    <w:p w14:paraId="724D6DD3" w14:textId="77777777" w:rsidR="00000000" w:rsidRDefault="00561415">
      <w:pPr>
        <w:rPr>
          <w:lang w:val="fr-FR"/>
        </w:rPr>
      </w:pPr>
    </w:p>
    <w:p w14:paraId="1F7B2B6B" w14:textId="77777777" w:rsidR="00000000" w:rsidRDefault="00561415">
      <w:pPr>
        <w:pStyle w:val="Corpodetexto"/>
        <w:rPr>
          <w:lang w:val="fr-FR"/>
        </w:rPr>
      </w:pPr>
    </w:p>
    <w:p w14:paraId="533D73C6" w14:textId="77777777" w:rsidR="00000000" w:rsidRDefault="00561415">
      <w:pPr>
        <w:pStyle w:val="Corpodetexto"/>
        <w:rPr>
          <w:lang w:val="fr-FR"/>
        </w:rPr>
      </w:pPr>
    </w:p>
    <w:p w14:paraId="778F4CD7" w14:textId="77777777" w:rsidR="00000000" w:rsidRDefault="00561415">
      <w:pPr>
        <w:rPr>
          <w:lang w:val="fr-FR"/>
        </w:rPr>
        <w:sectPr w:rsidR="00000000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4F83D31C" w14:textId="77777777" w:rsidR="00000000" w:rsidRDefault="00561415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27402F0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6AE85" w14:textId="77777777" w:rsidR="00000000" w:rsidRDefault="00561415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1D386" w14:textId="77777777" w:rsidR="00000000" w:rsidRDefault="00561415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C7FCA" w14:textId="77777777" w:rsidR="00000000" w:rsidRDefault="00561415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F467E" w14:textId="77777777" w:rsidR="00000000" w:rsidRDefault="00561415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 w14:paraId="54CA989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83465" w14:textId="4E0419B1" w:rsidR="00000000" w:rsidRDefault="0030155F">
            <w:pPr>
              <w:pStyle w:val="Tabletext"/>
            </w:pPr>
            <w:r>
              <w:rPr>
                <w:lang w:val="pt-BR"/>
              </w:rPr>
              <w:t>08/06/2021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EEA46" w14:textId="24457660" w:rsidR="00000000" w:rsidRDefault="0030155F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E4244" w14:textId="6D1B5235" w:rsidR="00000000" w:rsidRDefault="0030155F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Documentação caso de uso inserir pedido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10572" w14:textId="3434B2DC" w:rsidR="00000000" w:rsidRDefault="0030155F">
            <w:pPr>
              <w:pStyle w:val="Tabletext"/>
            </w:pPr>
            <w:r>
              <w:rPr>
                <w:lang w:val="pt-BR"/>
              </w:rPr>
              <w:t>Anderson C. Santos</w:t>
            </w:r>
          </w:p>
        </w:tc>
      </w:tr>
      <w:tr w:rsidR="00000000" w14:paraId="54204B8B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DB3B2" w14:textId="77777777" w:rsidR="00000000" w:rsidRDefault="0056141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3ACBF" w14:textId="77777777" w:rsidR="00000000" w:rsidRDefault="0056141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7099C" w14:textId="77777777" w:rsidR="00000000" w:rsidRDefault="0056141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860A3" w14:textId="77777777" w:rsidR="00000000" w:rsidRDefault="00561415">
            <w:pPr>
              <w:pStyle w:val="Tabletext"/>
            </w:pPr>
          </w:p>
        </w:tc>
      </w:tr>
      <w:tr w:rsidR="00000000" w14:paraId="19AA2EE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EF6EC" w14:textId="77777777" w:rsidR="00000000" w:rsidRDefault="0056141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3BD5C" w14:textId="77777777" w:rsidR="00000000" w:rsidRDefault="0056141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4558E" w14:textId="77777777" w:rsidR="00000000" w:rsidRDefault="0056141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2E7FA" w14:textId="77777777" w:rsidR="00000000" w:rsidRDefault="00561415">
            <w:pPr>
              <w:pStyle w:val="Tabletext"/>
            </w:pPr>
          </w:p>
        </w:tc>
      </w:tr>
      <w:tr w:rsidR="00000000" w14:paraId="05BADE5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6EA0E" w14:textId="77777777" w:rsidR="00000000" w:rsidRDefault="0056141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DD827" w14:textId="77777777" w:rsidR="00000000" w:rsidRDefault="0056141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A2B6E" w14:textId="77777777" w:rsidR="00000000" w:rsidRDefault="0056141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0FDF1" w14:textId="77777777" w:rsidR="00000000" w:rsidRDefault="00561415">
            <w:pPr>
              <w:pStyle w:val="Tabletext"/>
            </w:pPr>
          </w:p>
        </w:tc>
      </w:tr>
    </w:tbl>
    <w:p w14:paraId="6CF1917D" w14:textId="77777777" w:rsidR="00000000" w:rsidRDefault="00561415"/>
    <w:p w14:paraId="0A676458" w14:textId="77777777" w:rsidR="00000000" w:rsidRDefault="00561415">
      <w:pPr>
        <w:pStyle w:val="Ttulo"/>
      </w:pPr>
      <w:r>
        <w:br w:type="page"/>
      </w:r>
      <w:r>
        <w:rPr>
          <w:lang w:val="pt-BR"/>
        </w:rPr>
        <w:lastRenderedPageBreak/>
        <w:t>Índice Analít</w:t>
      </w:r>
      <w:r>
        <w:rPr>
          <w:lang w:val="pt-BR"/>
        </w:rPr>
        <w:t>ico</w:t>
      </w:r>
    </w:p>
    <w:p w14:paraId="34DDC607" w14:textId="5E23EEB3" w:rsidR="0030155F" w:rsidRDefault="0056141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 w:rsidRPr="0030155F">
        <w:rPr>
          <w:lang w:val="pt-BR"/>
        </w:rPr>
        <w:instrText xml:space="preserve"> TOC \o "1-3" </w:instrText>
      </w:r>
      <w:r>
        <w:fldChar w:fldCharType="separate"/>
      </w:r>
      <w:r w:rsidR="0030155F" w:rsidRPr="0030155F">
        <w:rPr>
          <w:noProof/>
          <w:lang w:val="pt-BR"/>
        </w:rPr>
        <w:t>1.</w:t>
      </w:r>
      <w:r w:rsidR="0030155F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30155F" w:rsidRPr="002D76AF">
        <w:rPr>
          <w:noProof/>
          <w:lang w:val="pt-BR"/>
        </w:rPr>
        <w:t>Inserir Pedido</w:t>
      </w:r>
      <w:r w:rsidR="0030155F" w:rsidRPr="0030155F">
        <w:rPr>
          <w:noProof/>
          <w:lang w:val="pt-BR"/>
        </w:rPr>
        <w:tab/>
      </w:r>
      <w:r w:rsidR="0030155F">
        <w:rPr>
          <w:noProof/>
        </w:rPr>
        <w:fldChar w:fldCharType="begin"/>
      </w:r>
      <w:r w:rsidR="0030155F" w:rsidRPr="0030155F">
        <w:rPr>
          <w:noProof/>
          <w:lang w:val="pt-BR"/>
        </w:rPr>
        <w:instrText xml:space="preserve"> PAGEREF _Toc74085107 \h </w:instrText>
      </w:r>
      <w:r w:rsidR="0030155F">
        <w:rPr>
          <w:noProof/>
        </w:rPr>
      </w:r>
      <w:r w:rsidR="0030155F">
        <w:rPr>
          <w:noProof/>
        </w:rPr>
        <w:fldChar w:fldCharType="separate"/>
      </w:r>
      <w:r w:rsidR="0030155F" w:rsidRPr="0030155F">
        <w:rPr>
          <w:noProof/>
          <w:lang w:val="pt-BR"/>
        </w:rPr>
        <w:t>4</w:t>
      </w:r>
      <w:r w:rsidR="0030155F">
        <w:rPr>
          <w:noProof/>
        </w:rPr>
        <w:fldChar w:fldCharType="end"/>
      </w:r>
    </w:p>
    <w:p w14:paraId="3B02CCBD" w14:textId="6FA0692D" w:rsidR="0030155F" w:rsidRDefault="0030155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0155F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D76AF">
        <w:rPr>
          <w:noProof/>
          <w:lang w:val="pt-BR"/>
        </w:rPr>
        <w:t>Breve Descrição</w:t>
      </w:r>
      <w:r w:rsidRPr="0030155F">
        <w:rPr>
          <w:noProof/>
          <w:lang w:val="pt-BR"/>
        </w:rPr>
        <w:tab/>
      </w:r>
      <w:r>
        <w:rPr>
          <w:noProof/>
        </w:rPr>
        <w:fldChar w:fldCharType="begin"/>
      </w:r>
      <w:r w:rsidRPr="0030155F">
        <w:rPr>
          <w:noProof/>
          <w:lang w:val="pt-BR"/>
        </w:rPr>
        <w:instrText xml:space="preserve"> PAGEREF _Toc74085108 \h </w:instrText>
      </w:r>
      <w:r>
        <w:rPr>
          <w:noProof/>
        </w:rPr>
      </w:r>
      <w:r>
        <w:rPr>
          <w:noProof/>
        </w:rPr>
        <w:fldChar w:fldCharType="separate"/>
      </w:r>
      <w:r w:rsidRPr="0030155F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5755276" w14:textId="312FE067" w:rsidR="0030155F" w:rsidRDefault="0030155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D76AF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D76AF">
        <w:rPr>
          <w:noProof/>
          <w:lang w:val="pt-BR"/>
        </w:rPr>
        <w:t>Fluxo de Eventos</w:t>
      </w:r>
      <w:r w:rsidRPr="0030155F">
        <w:rPr>
          <w:noProof/>
          <w:lang w:val="pt-BR"/>
        </w:rPr>
        <w:tab/>
      </w:r>
      <w:r>
        <w:rPr>
          <w:noProof/>
        </w:rPr>
        <w:fldChar w:fldCharType="begin"/>
      </w:r>
      <w:r w:rsidRPr="0030155F">
        <w:rPr>
          <w:noProof/>
          <w:lang w:val="pt-BR"/>
        </w:rPr>
        <w:instrText xml:space="preserve"> PAGEREF _Toc74085109 \h </w:instrText>
      </w:r>
      <w:r>
        <w:rPr>
          <w:noProof/>
        </w:rPr>
      </w:r>
      <w:r>
        <w:rPr>
          <w:noProof/>
        </w:rPr>
        <w:fldChar w:fldCharType="separate"/>
      </w:r>
      <w:r w:rsidRPr="0030155F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30E976F9" w14:textId="4F1E3ADC" w:rsidR="0030155F" w:rsidRDefault="0030155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D76AF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D76AF">
        <w:rPr>
          <w:noProof/>
          <w:lang w:val="pt-BR"/>
        </w:rPr>
        <w:t>Fluxo Básico</w:t>
      </w:r>
      <w:r w:rsidRPr="0030155F">
        <w:rPr>
          <w:noProof/>
          <w:lang w:val="pt-BR"/>
        </w:rPr>
        <w:tab/>
      </w:r>
      <w:r>
        <w:rPr>
          <w:noProof/>
        </w:rPr>
        <w:fldChar w:fldCharType="begin"/>
      </w:r>
      <w:r w:rsidRPr="0030155F">
        <w:rPr>
          <w:noProof/>
          <w:lang w:val="pt-BR"/>
        </w:rPr>
        <w:instrText xml:space="preserve"> PAGEREF _Toc74085110 \h </w:instrText>
      </w:r>
      <w:r>
        <w:rPr>
          <w:noProof/>
        </w:rPr>
      </w:r>
      <w:r>
        <w:rPr>
          <w:noProof/>
        </w:rPr>
        <w:fldChar w:fldCharType="separate"/>
      </w:r>
      <w:r w:rsidRPr="0030155F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0785FCE9" w14:textId="762A16CB" w:rsidR="0030155F" w:rsidRDefault="0030155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D76AF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D76AF">
        <w:rPr>
          <w:noProof/>
          <w:lang w:val="pt-BR"/>
        </w:rPr>
        <w:t>Fluxos Alternativos</w:t>
      </w:r>
      <w:r w:rsidRPr="0030155F">
        <w:rPr>
          <w:noProof/>
          <w:lang w:val="pt-BR"/>
        </w:rPr>
        <w:tab/>
      </w:r>
      <w:r>
        <w:rPr>
          <w:noProof/>
        </w:rPr>
        <w:fldChar w:fldCharType="begin"/>
      </w:r>
      <w:r w:rsidRPr="0030155F">
        <w:rPr>
          <w:noProof/>
          <w:lang w:val="pt-BR"/>
        </w:rPr>
        <w:instrText xml:space="preserve"> PAGEREF _Toc74085111 \h </w:instrText>
      </w:r>
      <w:r>
        <w:rPr>
          <w:noProof/>
        </w:rPr>
      </w:r>
      <w:r>
        <w:rPr>
          <w:noProof/>
        </w:rPr>
        <w:fldChar w:fldCharType="separate"/>
      </w:r>
      <w:r w:rsidRPr="0030155F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3A4430F0" w14:textId="5D47426F" w:rsidR="0030155F" w:rsidRDefault="0030155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D76AF">
        <w:rPr>
          <w:noProof/>
          <w:lang w:val="fr-F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D76AF">
        <w:rPr>
          <w:noProof/>
          <w:lang w:val="pt-BR"/>
        </w:rPr>
        <w:t>Cliente não cadastrado</w:t>
      </w:r>
      <w:r w:rsidRPr="0030155F">
        <w:rPr>
          <w:noProof/>
          <w:lang w:val="pt-BR"/>
        </w:rPr>
        <w:tab/>
      </w:r>
      <w:r>
        <w:rPr>
          <w:noProof/>
        </w:rPr>
        <w:fldChar w:fldCharType="begin"/>
      </w:r>
      <w:r w:rsidRPr="0030155F">
        <w:rPr>
          <w:noProof/>
          <w:lang w:val="pt-BR"/>
        </w:rPr>
        <w:instrText xml:space="preserve"> PAGEREF _Toc74085112 \h </w:instrText>
      </w:r>
      <w:r>
        <w:rPr>
          <w:noProof/>
        </w:rPr>
      </w:r>
      <w:r>
        <w:rPr>
          <w:noProof/>
        </w:rPr>
        <w:fldChar w:fldCharType="separate"/>
      </w:r>
      <w:r w:rsidRPr="0030155F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65164D2A" w14:textId="18580B5B" w:rsidR="0030155F" w:rsidRDefault="0030155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D76AF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D76AF">
        <w:rPr>
          <w:noProof/>
          <w:lang w:val="pt-BR"/>
        </w:rPr>
        <w:t>Requisitos Especiais</w:t>
      </w:r>
      <w:r w:rsidRPr="0030155F">
        <w:rPr>
          <w:noProof/>
          <w:lang w:val="pt-BR"/>
        </w:rPr>
        <w:tab/>
      </w:r>
      <w:r>
        <w:rPr>
          <w:noProof/>
        </w:rPr>
        <w:fldChar w:fldCharType="begin"/>
      </w:r>
      <w:r w:rsidRPr="0030155F">
        <w:rPr>
          <w:noProof/>
          <w:lang w:val="pt-BR"/>
        </w:rPr>
        <w:instrText xml:space="preserve"> PAGEREF _Toc74085113 \h </w:instrText>
      </w:r>
      <w:r>
        <w:rPr>
          <w:noProof/>
        </w:rPr>
      </w:r>
      <w:r>
        <w:rPr>
          <w:noProof/>
        </w:rPr>
        <w:fldChar w:fldCharType="separate"/>
      </w:r>
      <w:r w:rsidRPr="0030155F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239B2644" w14:textId="0D97B2CD" w:rsidR="0030155F" w:rsidRDefault="0030155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D76AF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D76AF">
        <w:rPr>
          <w:noProof/>
          <w:lang w:val="pt-BR"/>
        </w:rPr>
        <w:t>Catálogo de peças e acessórios</w:t>
      </w:r>
      <w:r w:rsidRPr="0030155F">
        <w:rPr>
          <w:noProof/>
          <w:lang w:val="pt-BR"/>
        </w:rPr>
        <w:tab/>
      </w:r>
      <w:r>
        <w:rPr>
          <w:noProof/>
        </w:rPr>
        <w:fldChar w:fldCharType="begin"/>
      </w:r>
      <w:r w:rsidRPr="0030155F">
        <w:rPr>
          <w:noProof/>
          <w:lang w:val="pt-BR"/>
        </w:rPr>
        <w:instrText xml:space="preserve"> PAGEREF _Toc74085114 \h </w:instrText>
      </w:r>
      <w:r>
        <w:rPr>
          <w:noProof/>
        </w:rPr>
      </w:r>
      <w:r>
        <w:rPr>
          <w:noProof/>
        </w:rPr>
        <w:fldChar w:fldCharType="separate"/>
      </w:r>
      <w:r w:rsidRPr="0030155F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217C8A9" w14:textId="392AF456" w:rsidR="0030155F" w:rsidRDefault="0030155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D76AF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D76AF">
        <w:rPr>
          <w:noProof/>
          <w:lang w:val="pt-BR"/>
        </w:rPr>
        <w:t>Apresentação dos botões e caixas de texto</w:t>
      </w:r>
      <w:r w:rsidRPr="0030155F">
        <w:rPr>
          <w:noProof/>
          <w:lang w:val="pt-BR"/>
        </w:rPr>
        <w:tab/>
      </w:r>
      <w:r>
        <w:rPr>
          <w:noProof/>
        </w:rPr>
        <w:fldChar w:fldCharType="begin"/>
      </w:r>
      <w:r w:rsidRPr="0030155F">
        <w:rPr>
          <w:noProof/>
          <w:lang w:val="pt-BR"/>
        </w:rPr>
        <w:instrText xml:space="preserve"> PAGEREF _Toc74085115 \h </w:instrText>
      </w:r>
      <w:r>
        <w:rPr>
          <w:noProof/>
        </w:rPr>
      </w:r>
      <w:r>
        <w:rPr>
          <w:noProof/>
        </w:rPr>
        <w:fldChar w:fldCharType="separate"/>
      </w:r>
      <w:r w:rsidRPr="0030155F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579B996" w14:textId="4811C9AD" w:rsidR="0030155F" w:rsidRDefault="0030155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0155F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D76AF">
        <w:rPr>
          <w:noProof/>
          <w:lang w:val="pt-BR"/>
        </w:rPr>
        <w:t>Precondições</w:t>
      </w:r>
      <w:r w:rsidRPr="0030155F">
        <w:rPr>
          <w:noProof/>
          <w:lang w:val="pt-BR"/>
        </w:rPr>
        <w:tab/>
      </w:r>
      <w:r>
        <w:rPr>
          <w:noProof/>
        </w:rPr>
        <w:fldChar w:fldCharType="begin"/>
      </w:r>
      <w:r w:rsidRPr="0030155F">
        <w:rPr>
          <w:noProof/>
          <w:lang w:val="pt-BR"/>
        </w:rPr>
        <w:instrText xml:space="preserve"> PAGEREF _Toc74085116 \h </w:instrText>
      </w:r>
      <w:r>
        <w:rPr>
          <w:noProof/>
        </w:rPr>
      </w:r>
      <w:r>
        <w:rPr>
          <w:noProof/>
        </w:rPr>
        <w:fldChar w:fldCharType="separate"/>
      </w:r>
      <w:r w:rsidRPr="0030155F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9D18031" w14:textId="16CF4279" w:rsidR="0030155F" w:rsidRDefault="0030155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D76AF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D76AF">
        <w:rPr>
          <w:noProof/>
          <w:lang w:val="pt-BR"/>
        </w:rPr>
        <w:t>Peça ou acessório disponível no estoque</w:t>
      </w:r>
      <w:r w:rsidRPr="0030155F">
        <w:rPr>
          <w:noProof/>
          <w:lang w:val="pt-BR"/>
        </w:rPr>
        <w:tab/>
      </w:r>
      <w:r>
        <w:rPr>
          <w:noProof/>
        </w:rPr>
        <w:fldChar w:fldCharType="begin"/>
      </w:r>
      <w:r w:rsidRPr="0030155F">
        <w:rPr>
          <w:noProof/>
          <w:lang w:val="pt-BR"/>
        </w:rPr>
        <w:instrText xml:space="preserve"> PAGEREF _Toc74085117 \h </w:instrText>
      </w:r>
      <w:r>
        <w:rPr>
          <w:noProof/>
        </w:rPr>
      </w:r>
      <w:r>
        <w:rPr>
          <w:noProof/>
        </w:rPr>
        <w:fldChar w:fldCharType="separate"/>
      </w:r>
      <w:r w:rsidRPr="0030155F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52FA355" w14:textId="1A2F7B07" w:rsidR="0030155F" w:rsidRDefault="0030155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0155F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D76AF">
        <w:rPr>
          <w:noProof/>
          <w:lang w:val="pt-BR"/>
        </w:rPr>
        <w:t>Pós-condições</w:t>
      </w:r>
      <w:r w:rsidRPr="0030155F">
        <w:rPr>
          <w:noProof/>
          <w:lang w:val="pt-BR"/>
        </w:rPr>
        <w:tab/>
      </w:r>
      <w:r>
        <w:rPr>
          <w:noProof/>
        </w:rPr>
        <w:fldChar w:fldCharType="begin"/>
      </w:r>
      <w:r w:rsidRPr="0030155F">
        <w:rPr>
          <w:noProof/>
          <w:lang w:val="pt-BR"/>
        </w:rPr>
        <w:instrText xml:space="preserve"> PAGEREF _Toc74085118 \h </w:instrText>
      </w:r>
      <w:r>
        <w:rPr>
          <w:noProof/>
        </w:rPr>
      </w:r>
      <w:r>
        <w:rPr>
          <w:noProof/>
        </w:rPr>
        <w:fldChar w:fldCharType="separate"/>
      </w:r>
      <w:r w:rsidRPr="0030155F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F99AAF3" w14:textId="55C084AE" w:rsidR="0030155F" w:rsidRDefault="0030155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D76AF">
        <w:rPr>
          <w:noProof/>
          <w:lang w:val="fr-FR"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D76AF">
        <w:rPr>
          <w:noProof/>
          <w:lang w:val="pt-BR"/>
        </w:rPr>
        <w:t>Pedido na fila de entregas</w:t>
      </w:r>
      <w:r w:rsidRPr="0030155F">
        <w:rPr>
          <w:noProof/>
          <w:lang w:val="pt-BR"/>
        </w:rPr>
        <w:tab/>
      </w:r>
      <w:r>
        <w:rPr>
          <w:noProof/>
        </w:rPr>
        <w:fldChar w:fldCharType="begin"/>
      </w:r>
      <w:r w:rsidRPr="0030155F">
        <w:rPr>
          <w:noProof/>
          <w:lang w:val="pt-BR"/>
        </w:rPr>
        <w:instrText xml:space="preserve"> PAGEREF _Toc74085119 \h </w:instrText>
      </w:r>
      <w:r>
        <w:rPr>
          <w:noProof/>
        </w:rPr>
      </w:r>
      <w:r>
        <w:rPr>
          <w:noProof/>
        </w:rPr>
        <w:fldChar w:fldCharType="separate"/>
      </w:r>
      <w:r w:rsidRPr="0030155F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7EAEBA8" w14:textId="25401986" w:rsidR="00000000" w:rsidRPr="009C0418" w:rsidRDefault="00561415">
      <w:pPr>
        <w:pStyle w:val="Ttulo"/>
        <w:rPr>
          <w:lang w:val="pt-BR"/>
        </w:rPr>
      </w:pPr>
      <w:r>
        <w:fldChar w:fldCharType="end"/>
      </w:r>
      <w:r w:rsidRPr="009C0418">
        <w:rPr>
          <w:lang w:val="pt-BR"/>
        </w:rPr>
        <w:br w:type="page"/>
      </w:r>
      <w:r>
        <w:lastRenderedPageBreak/>
        <w:fldChar w:fldCharType="begin"/>
      </w:r>
      <w:r w:rsidRPr="009C0418">
        <w:rPr>
          <w:lang w:val="pt-BR"/>
        </w:rPr>
        <w:instrText xml:space="preserve">TITLE  \* MERGEFORMAT </w:instrText>
      </w:r>
      <w:r>
        <w:fldChar w:fldCharType="separate"/>
      </w:r>
      <w:r w:rsidR="009C0418" w:rsidRPr="009C0418">
        <w:rPr>
          <w:lang w:val="pt-BR"/>
        </w:rPr>
        <w:t xml:space="preserve">Especificação de Caso de Uso: </w:t>
      </w:r>
      <w:r>
        <w:fldChar w:fldCharType="end"/>
      </w:r>
      <w:bookmarkStart w:id="0" w:name="_Toc425054503"/>
      <w:bookmarkStart w:id="1" w:name="_Toc423410237"/>
      <w:r w:rsidR="009C0418" w:rsidRPr="009C0418">
        <w:rPr>
          <w:lang w:val="pt-BR"/>
        </w:rPr>
        <w:t>Inserir pe</w:t>
      </w:r>
      <w:r w:rsidR="009C0418">
        <w:rPr>
          <w:lang w:val="pt-BR"/>
        </w:rPr>
        <w:t>dido</w:t>
      </w:r>
      <w:r w:rsidRPr="009C0418">
        <w:rPr>
          <w:lang w:val="pt-BR"/>
        </w:rPr>
        <w:t xml:space="preserve"> </w:t>
      </w:r>
      <w:bookmarkEnd w:id="0"/>
      <w:bookmarkEnd w:id="1"/>
    </w:p>
    <w:p w14:paraId="4A5F5B15" w14:textId="77777777" w:rsidR="00000000" w:rsidRPr="009C0418" w:rsidRDefault="00561415">
      <w:pPr>
        <w:pStyle w:val="InfoBlue"/>
        <w:rPr>
          <w:lang w:val="pt-BR"/>
        </w:rPr>
      </w:pPr>
    </w:p>
    <w:p w14:paraId="618053C1" w14:textId="5073525F" w:rsidR="00000000" w:rsidRDefault="009C0418">
      <w:pPr>
        <w:pStyle w:val="Ttulo1"/>
        <w:ind w:left="1080" w:hanging="360"/>
      </w:pPr>
      <w:bookmarkStart w:id="2" w:name="_Toc425054504"/>
      <w:bookmarkStart w:id="3" w:name="_Toc423410238"/>
      <w:bookmarkStart w:id="4" w:name="_Toc74085107"/>
      <w:r>
        <w:rPr>
          <w:lang w:val="pt-BR"/>
        </w:rPr>
        <w:t>Inserir Pedido</w:t>
      </w:r>
      <w:bookmarkEnd w:id="4"/>
    </w:p>
    <w:p w14:paraId="131A0DA0" w14:textId="77777777" w:rsidR="00000000" w:rsidRDefault="00561415">
      <w:pPr>
        <w:pStyle w:val="Ttulo2"/>
      </w:pPr>
      <w:bookmarkStart w:id="5" w:name="_Toc74085108"/>
      <w:r>
        <w:rPr>
          <w:lang w:val="pt-BR"/>
        </w:rPr>
        <w:t>Breve Descrição</w:t>
      </w:r>
      <w:bookmarkEnd w:id="2"/>
      <w:bookmarkEnd w:id="3"/>
      <w:bookmarkEnd w:id="5"/>
    </w:p>
    <w:p w14:paraId="74D1F3CC" w14:textId="00DB89A4" w:rsidR="009C0418" w:rsidRPr="009C0418" w:rsidRDefault="009C0418" w:rsidP="009C0418">
      <w:pPr>
        <w:pStyle w:val="Corpodetexto"/>
        <w:rPr>
          <w:lang w:val="pt-BR"/>
        </w:rPr>
      </w:pPr>
      <w:r>
        <w:rPr>
          <w:lang w:val="pt-BR"/>
        </w:rPr>
        <w:t xml:space="preserve">O caso de uso </w:t>
      </w:r>
      <w:r w:rsidR="0030155F">
        <w:rPr>
          <w:lang w:val="pt-BR"/>
        </w:rPr>
        <w:t>i</w:t>
      </w:r>
      <w:r>
        <w:rPr>
          <w:lang w:val="pt-BR"/>
        </w:rPr>
        <w:t>nserir pedido tem como finalidade registrar o pedido do cliente no sistema</w:t>
      </w:r>
      <w:r w:rsidR="00330848">
        <w:rPr>
          <w:lang w:val="pt-BR"/>
        </w:rPr>
        <w:t xml:space="preserve">, seu papel é iniciar a </w:t>
      </w:r>
      <w:r w:rsidR="0030155F">
        <w:rPr>
          <w:lang w:val="pt-BR"/>
        </w:rPr>
        <w:t>sequência</w:t>
      </w:r>
      <w:r w:rsidR="00330848">
        <w:rPr>
          <w:lang w:val="pt-BR"/>
        </w:rPr>
        <w:t xml:space="preserve"> de tarefas a serem executadas pelo sistema</w:t>
      </w:r>
      <w:r w:rsidR="004D372A">
        <w:rPr>
          <w:lang w:val="pt-BR"/>
        </w:rPr>
        <w:t>. Ele tem como ator principal o atendente e como ator secundário o separador.</w:t>
      </w:r>
    </w:p>
    <w:p w14:paraId="571814C8" w14:textId="77777777" w:rsidR="00000000" w:rsidRDefault="00561415">
      <w:pPr>
        <w:pStyle w:val="Ttulo1"/>
        <w:widowControl/>
        <w:ind w:left="1080" w:hanging="360"/>
        <w:rPr>
          <w:lang w:val="fr-FR"/>
        </w:rPr>
      </w:pPr>
      <w:bookmarkStart w:id="6" w:name="_Toc425054505"/>
      <w:bookmarkStart w:id="7" w:name="_Toc423410239"/>
      <w:bookmarkStart w:id="8" w:name="_Toc74085109"/>
      <w:r>
        <w:rPr>
          <w:lang w:val="pt-BR"/>
        </w:rPr>
        <w:t>Fluxo de Eventos</w:t>
      </w:r>
      <w:bookmarkEnd w:id="6"/>
      <w:bookmarkEnd w:id="7"/>
      <w:bookmarkEnd w:id="8"/>
    </w:p>
    <w:p w14:paraId="51E214C5" w14:textId="77777777" w:rsidR="00000000" w:rsidRDefault="00561415">
      <w:pPr>
        <w:pStyle w:val="Ttulo2"/>
        <w:widowControl/>
        <w:rPr>
          <w:lang w:val="fr-FR"/>
        </w:rPr>
      </w:pPr>
      <w:bookmarkStart w:id="9" w:name="_Toc425054506"/>
      <w:bookmarkStart w:id="10" w:name="_Toc423410240"/>
      <w:bookmarkStart w:id="11" w:name="_Toc74085110"/>
      <w:r>
        <w:rPr>
          <w:lang w:val="pt-BR"/>
        </w:rPr>
        <w:t>Fluxo Básico</w:t>
      </w:r>
      <w:bookmarkEnd w:id="9"/>
      <w:bookmarkEnd w:id="10"/>
      <w:bookmarkEnd w:id="11"/>
      <w:r>
        <w:rPr>
          <w:lang w:val="fr-FR"/>
        </w:rPr>
        <w:t xml:space="preserve"> </w:t>
      </w:r>
    </w:p>
    <w:p w14:paraId="0C736C9E" w14:textId="77777777" w:rsidR="007061C3" w:rsidRPr="007061C3" w:rsidRDefault="007061C3" w:rsidP="007061C3">
      <w:pPr>
        <w:pStyle w:val="Corpodetexto"/>
        <w:rPr>
          <w:lang w:val="pt-BR"/>
        </w:rPr>
      </w:pPr>
    </w:p>
    <w:tbl>
      <w:tblPr>
        <w:tblStyle w:val="TabeladeLista2-nfase5"/>
        <w:tblW w:w="0" w:type="auto"/>
        <w:jc w:val="center"/>
        <w:tblLook w:val="04A0" w:firstRow="1" w:lastRow="0" w:firstColumn="1" w:lastColumn="0" w:noHBand="0" w:noVBand="1"/>
      </w:tblPr>
      <w:tblGrid>
        <w:gridCol w:w="4190"/>
        <w:gridCol w:w="3890"/>
      </w:tblGrid>
      <w:tr w:rsidR="0036119E" w14:paraId="2B2041B3" w14:textId="77777777" w:rsidTr="00301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16F6F3FE" w14:textId="262822AB" w:rsidR="004D372A" w:rsidRPr="0030155F" w:rsidRDefault="004D372A" w:rsidP="007061C3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30155F">
              <w:rPr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3890" w:type="dxa"/>
          </w:tcPr>
          <w:p w14:paraId="1AFB05F5" w14:textId="0E0E271A" w:rsidR="004D372A" w:rsidRPr="0030155F" w:rsidRDefault="004D372A" w:rsidP="007061C3">
            <w:pPr>
              <w:pStyle w:val="Corpodetex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BR"/>
              </w:rPr>
            </w:pPr>
            <w:r w:rsidRPr="0030155F">
              <w:rPr>
                <w:sz w:val="22"/>
                <w:szCs w:val="22"/>
                <w:lang w:val="pt-BR"/>
              </w:rPr>
              <w:t>Ações do sistema</w:t>
            </w:r>
          </w:p>
        </w:tc>
      </w:tr>
      <w:tr w:rsidR="0030155F" w14:paraId="503EB401" w14:textId="77777777" w:rsidTr="00301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67347476" w14:textId="0775DAA7" w:rsidR="004D372A" w:rsidRDefault="004D372A" w:rsidP="004D372A">
            <w:pPr>
              <w:pStyle w:val="Corpodetexto"/>
              <w:numPr>
                <w:ilvl w:val="0"/>
                <w:numId w:val="23"/>
              </w:numPr>
              <w:rPr>
                <w:lang w:val="pt-BR"/>
              </w:rPr>
            </w:pPr>
            <w:r>
              <w:rPr>
                <w:lang w:val="pt-BR"/>
              </w:rPr>
              <w:t>Inicia</w:t>
            </w:r>
            <w:r w:rsidR="0036119E">
              <w:rPr>
                <w:lang w:val="pt-BR"/>
              </w:rPr>
              <w:t>r</w:t>
            </w:r>
            <w:r>
              <w:rPr>
                <w:lang w:val="pt-BR"/>
              </w:rPr>
              <w:t xml:space="preserve"> registro de pedido</w:t>
            </w:r>
          </w:p>
        </w:tc>
        <w:tc>
          <w:tcPr>
            <w:tcW w:w="3890" w:type="dxa"/>
          </w:tcPr>
          <w:p w14:paraId="6264CDF9" w14:textId="77777777" w:rsidR="004D372A" w:rsidRDefault="004D372A" w:rsidP="00330848">
            <w:pPr>
              <w:pStyle w:val="Corpodetex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4D372A" w14:paraId="72BC58D3" w14:textId="77777777" w:rsidTr="003015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6F22B1A3" w14:textId="77777777" w:rsidR="004D372A" w:rsidRDefault="004D372A" w:rsidP="004D372A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3890" w:type="dxa"/>
          </w:tcPr>
          <w:p w14:paraId="2105B34D" w14:textId="4F51ECE4" w:rsidR="004D372A" w:rsidRDefault="004D372A" w:rsidP="004D372A">
            <w:pPr>
              <w:pStyle w:val="Corpodetext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Solicita</w:t>
            </w:r>
            <w:r w:rsidR="0036119E">
              <w:rPr>
                <w:lang w:val="pt-BR"/>
              </w:rPr>
              <w:t>r</w:t>
            </w:r>
            <w:r>
              <w:rPr>
                <w:lang w:val="pt-BR"/>
              </w:rPr>
              <w:t xml:space="preserve"> dados do pedido</w:t>
            </w:r>
          </w:p>
        </w:tc>
      </w:tr>
      <w:tr w:rsidR="0030155F" w14:paraId="3AFB2041" w14:textId="77777777" w:rsidTr="00301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26E45CFB" w14:textId="14F9D7D3" w:rsidR="004D372A" w:rsidRDefault="004D372A" w:rsidP="004D372A">
            <w:pPr>
              <w:pStyle w:val="Corpodetexto"/>
              <w:numPr>
                <w:ilvl w:val="0"/>
                <w:numId w:val="23"/>
              </w:numPr>
              <w:rPr>
                <w:lang w:val="pt-BR"/>
              </w:rPr>
            </w:pPr>
            <w:r>
              <w:rPr>
                <w:lang w:val="pt-BR"/>
              </w:rPr>
              <w:t>Fornece</w:t>
            </w:r>
            <w:r w:rsidR="0036119E">
              <w:rPr>
                <w:lang w:val="pt-BR"/>
              </w:rPr>
              <w:t>r</w:t>
            </w:r>
            <w:r w:rsidR="007061C3">
              <w:rPr>
                <w:lang w:val="pt-BR"/>
              </w:rPr>
              <w:t xml:space="preserve"> categoria e nome do produto</w:t>
            </w:r>
          </w:p>
        </w:tc>
        <w:tc>
          <w:tcPr>
            <w:tcW w:w="3890" w:type="dxa"/>
          </w:tcPr>
          <w:p w14:paraId="21CFC667" w14:textId="77777777" w:rsidR="004D372A" w:rsidRDefault="004D372A" w:rsidP="00330848">
            <w:pPr>
              <w:pStyle w:val="Corpodetex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061C3" w14:paraId="3BBDD0C5" w14:textId="77777777" w:rsidTr="003015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6F5258B3" w14:textId="77777777" w:rsidR="007061C3" w:rsidRDefault="007061C3" w:rsidP="007061C3">
            <w:pPr>
              <w:pStyle w:val="Corpodetexto"/>
              <w:rPr>
                <w:lang w:val="pt-BR"/>
              </w:rPr>
            </w:pPr>
          </w:p>
        </w:tc>
        <w:tc>
          <w:tcPr>
            <w:tcW w:w="3890" w:type="dxa"/>
          </w:tcPr>
          <w:p w14:paraId="4521C636" w14:textId="4FD969D5" w:rsidR="007061C3" w:rsidRDefault="007061C3" w:rsidP="007061C3">
            <w:pPr>
              <w:pStyle w:val="Corpodetext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Solicita</w:t>
            </w:r>
            <w:r w:rsidR="0036119E">
              <w:rPr>
                <w:lang w:val="pt-BR"/>
              </w:rPr>
              <w:t>r</w:t>
            </w:r>
            <w:r>
              <w:rPr>
                <w:lang w:val="pt-BR"/>
              </w:rPr>
              <w:t xml:space="preserve"> dados do cliente</w:t>
            </w:r>
          </w:p>
        </w:tc>
      </w:tr>
      <w:tr w:rsidR="00561415" w14:paraId="69C6732B" w14:textId="77777777" w:rsidTr="00301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1B31A158" w14:textId="62BDE259" w:rsidR="007061C3" w:rsidRDefault="007061C3" w:rsidP="007061C3">
            <w:pPr>
              <w:pStyle w:val="Corpodetexto"/>
              <w:numPr>
                <w:ilvl w:val="0"/>
                <w:numId w:val="23"/>
              </w:numPr>
              <w:rPr>
                <w:lang w:val="pt-BR"/>
              </w:rPr>
            </w:pPr>
            <w:r>
              <w:rPr>
                <w:lang w:val="pt-BR"/>
              </w:rPr>
              <w:t>Fornece</w:t>
            </w:r>
            <w:r w:rsidR="0036119E">
              <w:rPr>
                <w:lang w:val="pt-BR"/>
              </w:rPr>
              <w:t>r</w:t>
            </w:r>
            <w:r>
              <w:rPr>
                <w:lang w:val="pt-BR"/>
              </w:rPr>
              <w:t xml:space="preserve"> CPF do cliente</w:t>
            </w:r>
          </w:p>
        </w:tc>
        <w:tc>
          <w:tcPr>
            <w:tcW w:w="3890" w:type="dxa"/>
          </w:tcPr>
          <w:p w14:paraId="5A076BFB" w14:textId="77777777" w:rsidR="007061C3" w:rsidRDefault="007061C3" w:rsidP="007061C3">
            <w:pPr>
              <w:pStyle w:val="Corpodetex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061C3" w14:paraId="76AC2580" w14:textId="77777777" w:rsidTr="003015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364B32FD" w14:textId="77777777" w:rsidR="007061C3" w:rsidRDefault="007061C3" w:rsidP="007061C3">
            <w:pPr>
              <w:pStyle w:val="Corpodetexto"/>
              <w:rPr>
                <w:lang w:val="pt-BR"/>
              </w:rPr>
            </w:pPr>
          </w:p>
        </w:tc>
        <w:tc>
          <w:tcPr>
            <w:tcW w:w="3890" w:type="dxa"/>
          </w:tcPr>
          <w:p w14:paraId="7DEFE188" w14:textId="29A16599" w:rsidR="007061C3" w:rsidRDefault="007061C3" w:rsidP="007061C3">
            <w:pPr>
              <w:pStyle w:val="Corpodetext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Verifica</w:t>
            </w:r>
            <w:r w:rsidR="0036119E">
              <w:rPr>
                <w:lang w:val="pt-BR"/>
              </w:rPr>
              <w:t>r</w:t>
            </w:r>
            <w:r>
              <w:rPr>
                <w:lang w:val="pt-BR"/>
              </w:rPr>
              <w:t xml:space="preserve"> se o cliente tem cadastro </w:t>
            </w:r>
          </w:p>
        </w:tc>
      </w:tr>
      <w:tr w:rsidR="007061C3" w14:paraId="2FAE5EE8" w14:textId="77777777" w:rsidTr="00301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64B8F68D" w14:textId="3E3F1F0E" w:rsidR="007061C3" w:rsidRDefault="0036119E" w:rsidP="007061C3">
            <w:pPr>
              <w:pStyle w:val="Corpodetexto"/>
              <w:numPr>
                <w:ilvl w:val="0"/>
                <w:numId w:val="23"/>
              </w:numPr>
              <w:rPr>
                <w:lang w:val="pt-BR"/>
              </w:rPr>
            </w:pPr>
            <w:r>
              <w:rPr>
                <w:lang w:val="pt-BR"/>
              </w:rPr>
              <w:t>Registrar o pedido</w:t>
            </w:r>
          </w:p>
        </w:tc>
        <w:tc>
          <w:tcPr>
            <w:tcW w:w="3890" w:type="dxa"/>
          </w:tcPr>
          <w:p w14:paraId="26D760EE" w14:textId="77777777" w:rsidR="007061C3" w:rsidRDefault="007061C3" w:rsidP="007061C3">
            <w:pPr>
              <w:pStyle w:val="Corpodetex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36119E" w14:paraId="0801328E" w14:textId="77777777" w:rsidTr="003015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2F9205AA" w14:textId="77777777" w:rsidR="0036119E" w:rsidRDefault="0036119E" w:rsidP="0036119E">
            <w:pPr>
              <w:pStyle w:val="Corpodetexto"/>
              <w:rPr>
                <w:lang w:val="pt-BR"/>
              </w:rPr>
            </w:pPr>
          </w:p>
        </w:tc>
        <w:tc>
          <w:tcPr>
            <w:tcW w:w="3890" w:type="dxa"/>
          </w:tcPr>
          <w:p w14:paraId="0FF01278" w14:textId="317C4C24" w:rsidR="0036119E" w:rsidRDefault="0036119E" w:rsidP="0036119E">
            <w:pPr>
              <w:pStyle w:val="Corpodetext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Alocar pedido na fila por região do cliente</w:t>
            </w:r>
          </w:p>
        </w:tc>
      </w:tr>
      <w:tr w:rsidR="0036119E" w14:paraId="74332ABB" w14:textId="77777777" w:rsidTr="00301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78DEAFA6" w14:textId="77777777" w:rsidR="0036119E" w:rsidRDefault="0036119E" w:rsidP="0036119E">
            <w:pPr>
              <w:pStyle w:val="Corpodetexto"/>
              <w:rPr>
                <w:lang w:val="pt-BR"/>
              </w:rPr>
            </w:pPr>
          </w:p>
        </w:tc>
        <w:tc>
          <w:tcPr>
            <w:tcW w:w="3890" w:type="dxa"/>
          </w:tcPr>
          <w:p w14:paraId="12056653" w14:textId="26788578" w:rsidR="0036119E" w:rsidRDefault="0036119E" w:rsidP="0036119E">
            <w:pPr>
              <w:pStyle w:val="Corpodetext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Notificar setor de separação</w:t>
            </w:r>
          </w:p>
        </w:tc>
      </w:tr>
      <w:tr w:rsidR="0036119E" w14:paraId="16311279" w14:textId="77777777" w:rsidTr="003015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22449AAA" w14:textId="0CBDA560" w:rsidR="0036119E" w:rsidRDefault="0036119E" w:rsidP="0036119E">
            <w:pPr>
              <w:pStyle w:val="Corpodetexto"/>
              <w:numPr>
                <w:ilvl w:val="0"/>
                <w:numId w:val="23"/>
              </w:numPr>
              <w:rPr>
                <w:lang w:val="pt-BR"/>
              </w:rPr>
            </w:pPr>
            <w:r>
              <w:rPr>
                <w:lang w:val="pt-BR"/>
              </w:rPr>
              <w:t>Recebe notificação de pedido</w:t>
            </w:r>
          </w:p>
        </w:tc>
        <w:tc>
          <w:tcPr>
            <w:tcW w:w="3890" w:type="dxa"/>
          </w:tcPr>
          <w:p w14:paraId="3CEE1F3C" w14:textId="77777777" w:rsidR="0036119E" w:rsidRDefault="0036119E" w:rsidP="0036119E">
            <w:pPr>
              <w:pStyle w:val="Corpodetex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14:paraId="27B8B30E" w14:textId="77777777" w:rsidR="00330848" w:rsidRPr="00330848" w:rsidRDefault="00330848" w:rsidP="00330848">
      <w:pPr>
        <w:pStyle w:val="Corpodetexto"/>
        <w:rPr>
          <w:lang w:val="pt-BR"/>
        </w:rPr>
      </w:pPr>
    </w:p>
    <w:p w14:paraId="3C5209BB" w14:textId="77777777" w:rsidR="00000000" w:rsidRDefault="00561415">
      <w:pPr>
        <w:pStyle w:val="Ttulo2"/>
        <w:widowControl/>
        <w:rPr>
          <w:lang w:val="fr-FR"/>
        </w:rPr>
      </w:pPr>
      <w:bookmarkStart w:id="12" w:name="_Toc425054507"/>
      <w:bookmarkStart w:id="13" w:name="_Toc423410241"/>
      <w:bookmarkStart w:id="14" w:name="_Toc74085111"/>
      <w:r>
        <w:rPr>
          <w:lang w:val="pt-BR"/>
        </w:rPr>
        <w:t>Fluxos Alternativos</w:t>
      </w:r>
      <w:bookmarkEnd w:id="12"/>
      <w:bookmarkEnd w:id="13"/>
      <w:bookmarkEnd w:id="14"/>
    </w:p>
    <w:p w14:paraId="324C2719" w14:textId="55C5A6B3" w:rsidR="00000000" w:rsidRDefault="0036119E">
      <w:pPr>
        <w:pStyle w:val="Ttulo3"/>
        <w:widowControl/>
        <w:rPr>
          <w:lang w:val="fr-FR"/>
        </w:rPr>
      </w:pPr>
      <w:bookmarkStart w:id="15" w:name="_Toc74085112"/>
      <w:r>
        <w:rPr>
          <w:lang w:val="pt-BR"/>
        </w:rPr>
        <w:t>Cliente não cadastrado</w:t>
      </w:r>
      <w:bookmarkEnd w:id="15"/>
    </w:p>
    <w:p w14:paraId="2E84AD98" w14:textId="58486C8F" w:rsidR="00000000" w:rsidRDefault="00561415">
      <w:pPr>
        <w:pStyle w:val="InfoBlue"/>
        <w:rPr>
          <w:lang w:val="pt-BR"/>
        </w:rPr>
      </w:pPr>
    </w:p>
    <w:tbl>
      <w:tblPr>
        <w:tblStyle w:val="TabeladeLista2-nfase5"/>
        <w:tblW w:w="0" w:type="auto"/>
        <w:jc w:val="center"/>
        <w:tblLook w:val="04A0" w:firstRow="1" w:lastRow="0" w:firstColumn="1" w:lastColumn="0" w:noHBand="0" w:noVBand="1"/>
      </w:tblPr>
      <w:tblGrid>
        <w:gridCol w:w="4192"/>
        <w:gridCol w:w="3976"/>
      </w:tblGrid>
      <w:tr w:rsidR="0036119E" w14:paraId="728E34BB" w14:textId="77777777" w:rsidTr="00301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2" w:type="dxa"/>
          </w:tcPr>
          <w:p w14:paraId="712BD384" w14:textId="77777777" w:rsidR="0036119E" w:rsidRPr="0030155F" w:rsidRDefault="0036119E" w:rsidP="00987DC1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30155F">
              <w:rPr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3976" w:type="dxa"/>
          </w:tcPr>
          <w:p w14:paraId="395E5275" w14:textId="77777777" w:rsidR="0036119E" w:rsidRPr="0030155F" w:rsidRDefault="0036119E" w:rsidP="00987DC1">
            <w:pPr>
              <w:pStyle w:val="Corpodetex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BR"/>
              </w:rPr>
            </w:pPr>
            <w:r w:rsidRPr="0030155F">
              <w:rPr>
                <w:sz w:val="22"/>
                <w:szCs w:val="22"/>
                <w:lang w:val="pt-BR"/>
              </w:rPr>
              <w:t>Ações do sistema</w:t>
            </w:r>
          </w:p>
        </w:tc>
      </w:tr>
      <w:tr w:rsidR="0036119E" w14:paraId="4389AFC5" w14:textId="77777777" w:rsidTr="00301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2" w:type="dxa"/>
          </w:tcPr>
          <w:p w14:paraId="5489EF28" w14:textId="745B130A" w:rsidR="0036119E" w:rsidRDefault="0036119E" w:rsidP="0036119E">
            <w:pPr>
              <w:pStyle w:val="Corpodetexto"/>
              <w:ind w:left="360"/>
              <w:rPr>
                <w:lang w:val="pt-BR"/>
              </w:rPr>
            </w:pPr>
          </w:p>
        </w:tc>
        <w:tc>
          <w:tcPr>
            <w:tcW w:w="3976" w:type="dxa"/>
          </w:tcPr>
          <w:p w14:paraId="4AA8A9DF" w14:textId="603F36C2" w:rsidR="0036119E" w:rsidRDefault="0036119E" w:rsidP="0036119E">
            <w:pPr>
              <w:pStyle w:val="Corpodetexto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Executa</w:t>
            </w:r>
            <w:r w:rsidR="002E09CA">
              <w:rPr>
                <w:lang w:val="pt-BR"/>
              </w:rPr>
              <w:t>r</w:t>
            </w:r>
            <w:r>
              <w:rPr>
                <w:lang w:val="pt-BR"/>
              </w:rPr>
              <w:t xml:space="preserve"> o caso de uso Gestão de clientes. </w:t>
            </w:r>
            <w:r w:rsidR="002E09CA">
              <w:rPr>
                <w:lang w:val="pt-BR"/>
              </w:rPr>
              <w:t>Retorna ao passo 7.</w:t>
            </w:r>
          </w:p>
        </w:tc>
      </w:tr>
    </w:tbl>
    <w:p w14:paraId="623A49BD" w14:textId="77777777" w:rsidR="0036119E" w:rsidRPr="0036119E" w:rsidRDefault="0036119E" w:rsidP="0036119E">
      <w:pPr>
        <w:pStyle w:val="Corpodetexto"/>
        <w:rPr>
          <w:lang w:val="pt-BR"/>
        </w:rPr>
      </w:pPr>
    </w:p>
    <w:p w14:paraId="3D84C45F" w14:textId="77777777" w:rsidR="00000000" w:rsidRDefault="00561415">
      <w:pPr>
        <w:pStyle w:val="Ttulo1"/>
        <w:ind w:left="1080" w:hanging="360"/>
        <w:rPr>
          <w:sz w:val="24"/>
          <w:szCs w:val="24"/>
          <w:lang w:val="fr-FR"/>
        </w:rPr>
      </w:pPr>
      <w:bookmarkStart w:id="16" w:name="_Toc425054510"/>
      <w:bookmarkStart w:id="17" w:name="_Toc423410251"/>
      <w:bookmarkStart w:id="18" w:name="_Toc74085113"/>
      <w:r>
        <w:rPr>
          <w:sz w:val="24"/>
          <w:szCs w:val="24"/>
          <w:lang w:val="pt-BR"/>
        </w:rPr>
        <w:t>Requisitos Especiais</w:t>
      </w:r>
      <w:bookmarkEnd w:id="16"/>
      <w:bookmarkEnd w:id="17"/>
      <w:bookmarkEnd w:id="18"/>
    </w:p>
    <w:p w14:paraId="050AC8AF" w14:textId="54862E09" w:rsidR="00000000" w:rsidRDefault="002E09CA">
      <w:pPr>
        <w:pStyle w:val="Ttulo2"/>
        <w:widowControl/>
        <w:rPr>
          <w:lang w:val="pt-BR"/>
        </w:rPr>
      </w:pPr>
      <w:bookmarkStart w:id="19" w:name="_Toc74085114"/>
      <w:r>
        <w:rPr>
          <w:lang w:val="pt-BR"/>
        </w:rPr>
        <w:t>Catálogo de peças e acessórios</w:t>
      </w:r>
      <w:bookmarkEnd w:id="19"/>
    </w:p>
    <w:p w14:paraId="3AA0F09A" w14:textId="71F32544" w:rsidR="002E09CA" w:rsidRDefault="002E09CA" w:rsidP="002E09CA">
      <w:pPr>
        <w:ind w:left="720"/>
        <w:rPr>
          <w:lang w:val="pt-BR"/>
        </w:rPr>
      </w:pPr>
      <w:r>
        <w:rPr>
          <w:lang w:val="pt-BR"/>
        </w:rPr>
        <w:t xml:space="preserve">Deve ser possível localizar peças e acessórios através de um menu interativo inserindo sua categoria e nome. </w:t>
      </w:r>
    </w:p>
    <w:p w14:paraId="74CD82E0" w14:textId="0F96D6B3" w:rsidR="002E09CA" w:rsidRDefault="002E09CA" w:rsidP="002E09CA">
      <w:pPr>
        <w:pStyle w:val="Ttulo2"/>
        <w:widowControl/>
        <w:rPr>
          <w:lang w:val="pt-BR"/>
        </w:rPr>
      </w:pPr>
      <w:bookmarkStart w:id="20" w:name="_Toc74085115"/>
      <w:r>
        <w:rPr>
          <w:lang w:val="pt-BR"/>
        </w:rPr>
        <w:lastRenderedPageBreak/>
        <w:t>Apresentação dos botões e caixas de texto</w:t>
      </w:r>
      <w:bookmarkEnd w:id="20"/>
    </w:p>
    <w:p w14:paraId="28B7439B" w14:textId="01210AC7" w:rsidR="002E09CA" w:rsidRPr="002E09CA" w:rsidRDefault="002E09CA" w:rsidP="002E09CA">
      <w:pPr>
        <w:ind w:left="720"/>
        <w:rPr>
          <w:lang w:val="pt-BR"/>
        </w:rPr>
      </w:pPr>
      <w:r>
        <w:rPr>
          <w:lang w:val="pt-BR"/>
        </w:rPr>
        <w:t>Os botões e caixas de texto devem ser intuitivos e bem distribuídos pela tela, a fim de facilitar o uso.</w:t>
      </w:r>
    </w:p>
    <w:p w14:paraId="17E9862F" w14:textId="77777777" w:rsidR="002E09CA" w:rsidRPr="002E09CA" w:rsidRDefault="002E09CA" w:rsidP="002E09CA">
      <w:pPr>
        <w:ind w:left="720"/>
        <w:rPr>
          <w:lang w:val="pt-BR"/>
        </w:rPr>
      </w:pPr>
    </w:p>
    <w:p w14:paraId="09C19C19" w14:textId="77777777" w:rsidR="00000000" w:rsidRPr="002E09CA" w:rsidRDefault="00561415">
      <w:pPr>
        <w:rPr>
          <w:lang w:val="pt-BR"/>
        </w:rPr>
      </w:pPr>
    </w:p>
    <w:p w14:paraId="638E193C" w14:textId="77777777" w:rsidR="00000000" w:rsidRDefault="00561415">
      <w:pPr>
        <w:pStyle w:val="Ttulo1"/>
        <w:widowControl/>
        <w:ind w:left="1080" w:hanging="360"/>
        <w:rPr>
          <w:sz w:val="24"/>
          <w:szCs w:val="24"/>
        </w:rPr>
      </w:pPr>
      <w:bookmarkStart w:id="21" w:name="_Toc425054512"/>
      <w:bookmarkStart w:id="22" w:name="_Toc423410253"/>
      <w:bookmarkStart w:id="23" w:name="_Toc74085116"/>
      <w:r>
        <w:rPr>
          <w:sz w:val="24"/>
          <w:szCs w:val="24"/>
          <w:lang w:val="pt-BR"/>
        </w:rPr>
        <w:t>Precondições</w:t>
      </w:r>
      <w:bookmarkEnd w:id="21"/>
      <w:bookmarkEnd w:id="22"/>
      <w:bookmarkEnd w:id="23"/>
    </w:p>
    <w:p w14:paraId="6F23BFE9" w14:textId="03241AF1" w:rsidR="00000000" w:rsidRPr="002E09CA" w:rsidRDefault="002E09CA">
      <w:pPr>
        <w:pStyle w:val="Ttulo2"/>
        <w:widowControl/>
        <w:rPr>
          <w:lang w:val="pt-BR"/>
        </w:rPr>
      </w:pPr>
      <w:bookmarkStart w:id="24" w:name="_Toc74085117"/>
      <w:r>
        <w:rPr>
          <w:lang w:val="pt-BR"/>
        </w:rPr>
        <w:t>Peça ou acessório disponível no estoque</w:t>
      </w:r>
      <w:bookmarkEnd w:id="24"/>
    </w:p>
    <w:p w14:paraId="49864DFF" w14:textId="77777777" w:rsidR="00000000" w:rsidRDefault="00561415">
      <w:pPr>
        <w:pStyle w:val="Ttulo1"/>
        <w:widowControl/>
        <w:ind w:left="1080" w:hanging="360"/>
        <w:rPr>
          <w:sz w:val="24"/>
          <w:szCs w:val="24"/>
        </w:rPr>
      </w:pPr>
      <w:bookmarkStart w:id="25" w:name="_Toc425054514"/>
      <w:bookmarkStart w:id="26" w:name="_Toc423410255"/>
      <w:bookmarkStart w:id="27" w:name="_Toc74085118"/>
      <w:r>
        <w:rPr>
          <w:sz w:val="24"/>
          <w:szCs w:val="24"/>
          <w:lang w:val="pt-BR"/>
        </w:rPr>
        <w:t>Pós-condições</w:t>
      </w:r>
      <w:bookmarkEnd w:id="25"/>
      <w:bookmarkEnd w:id="26"/>
      <w:bookmarkEnd w:id="27"/>
    </w:p>
    <w:p w14:paraId="663794E7" w14:textId="32BAE03E" w:rsidR="00561415" w:rsidRDefault="002E09CA">
      <w:pPr>
        <w:pStyle w:val="Ttulo2"/>
        <w:widowControl/>
        <w:rPr>
          <w:lang w:val="fr-FR"/>
        </w:rPr>
      </w:pPr>
      <w:bookmarkStart w:id="28" w:name="_Toc74085119"/>
      <w:r>
        <w:rPr>
          <w:lang w:val="pt-BR"/>
        </w:rPr>
        <w:t>Pedido na fila de entregas</w:t>
      </w:r>
      <w:bookmarkEnd w:id="28"/>
    </w:p>
    <w:sectPr w:rsidR="00561415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DC52E" w14:textId="77777777" w:rsidR="00561415" w:rsidRDefault="00561415">
      <w:pPr>
        <w:spacing w:line="240" w:lineRule="auto"/>
      </w:pPr>
      <w:r>
        <w:separator/>
      </w:r>
    </w:p>
  </w:endnote>
  <w:endnote w:type="continuationSeparator" w:id="0">
    <w:p w14:paraId="6C2932E2" w14:textId="77777777" w:rsidR="00561415" w:rsidRDefault="005614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01160243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1C1BC5" w14:textId="77777777" w:rsidR="00000000" w:rsidRDefault="00561415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621E26" w14:textId="6195A93A" w:rsidR="00000000" w:rsidRDefault="0056141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30155F">
            <w:t>Integrative Solutions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C0418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2B5985" w14:textId="77777777" w:rsidR="00000000" w:rsidRDefault="00561415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446167A2" w14:textId="77777777" w:rsidR="00000000" w:rsidRDefault="005614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57E5D" w14:textId="77777777" w:rsidR="00561415" w:rsidRDefault="00561415">
      <w:pPr>
        <w:spacing w:line="240" w:lineRule="auto"/>
      </w:pPr>
      <w:r>
        <w:separator/>
      </w:r>
    </w:p>
  </w:footnote>
  <w:footnote w:type="continuationSeparator" w:id="0">
    <w:p w14:paraId="26DE9F9F" w14:textId="77777777" w:rsidR="00561415" w:rsidRDefault="005614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A51F6" w14:textId="77777777" w:rsidR="00000000" w:rsidRDefault="00561415">
    <w:pPr>
      <w:rPr>
        <w:sz w:val="24"/>
        <w:szCs w:val="24"/>
      </w:rPr>
    </w:pPr>
  </w:p>
  <w:p w14:paraId="40171CCA" w14:textId="77777777" w:rsidR="00000000" w:rsidRDefault="00561415">
    <w:pPr>
      <w:pBdr>
        <w:top w:val="single" w:sz="6" w:space="1" w:color="auto"/>
      </w:pBdr>
      <w:rPr>
        <w:sz w:val="24"/>
        <w:szCs w:val="24"/>
      </w:rPr>
    </w:pPr>
  </w:p>
  <w:p w14:paraId="51B843BA" w14:textId="43FC9AED" w:rsidR="00000000" w:rsidRDefault="0030155F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Integrative Solutions</w:t>
    </w:r>
  </w:p>
  <w:p w14:paraId="250B2850" w14:textId="77777777" w:rsidR="00000000" w:rsidRDefault="00561415">
    <w:pPr>
      <w:pBdr>
        <w:bottom w:val="single" w:sz="6" w:space="1" w:color="auto"/>
      </w:pBdr>
      <w:jc w:val="right"/>
      <w:rPr>
        <w:sz w:val="24"/>
        <w:szCs w:val="24"/>
      </w:rPr>
    </w:pPr>
  </w:p>
  <w:p w14:paraId="38165490" w14:textId="77777777" w:rsidR="00000000" w:rsidRDefault="005614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5072A15E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2D98655" w14:textId="3009F815" w:rsidR="00000000" w:rsidRPr="00D82B0F" w:rsidRDefault="00561415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fldChar w:fldCharType="begin"/>
          </w:r>
          <w:r w:rsidRPr="00D82B0F">
            <w:rPr>
              <w:lang w:val="pt-BR"/>
            </w:rPr>
            <w:instrText xml:space="preserve">SUBJECT  \* MERGEFORMAT </w:instrText>
          </w:r>
          <w:r>
            <w:fldChar w:fldCharType="separate"/>
          </w:r>
          <w:r w:rsidR="00D82B0F" w:rsidRPr="00D82B0F">
            <w:rPr>
              <w:lang w:val="pt-BR"/>
            </w:rPr>
            <w:t>Projeto sistema de entregas Four Piece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035222" w14:textId="7616D4DE" w:rsidR="00000000" w:rsidRDefault="00561415">
          <w:pPr>
            <w:tabs>
              <w:tab w:val="left" w:pos="1135"/>
            </w:tabs>
            <w:ind w:right="68"/>
          </w:pPr>
          <w:r w:rsidRPr="00D82B0F">
            <w:rPr>
              <w:lang w:val="pt-BR"/>
            </w:rPr>
            <w:t xml:space="preserve">  </w:t>
          </w:r>
          <w:r>
            <w:rPr>
              <w:lang w:val="pt-BR"/>
            </w:rPr>
            <w:t>Versão:</w:t>
          </w:r>
          <w:r>
            <w:t xml:space="preserve">           </w:t>
          </w:r>
          <w:r>
            <w:t>1.</w:t>
          </w:r>
          <w:r w:rsidR="00AC7B44">
            <w:t>0</w:t>
          </w:r>
        </w:p>
      </w:tc>
    </w:tr>
    <w:tr w:rsidR="00000000" w14:paraId="571C07F7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8A563C5" w14:textId="1B8AB7B3" w:rsidR="00000000" w:rsidRPr="00AC7B44" w:rsidRDefault="00561415">
          <w:pPr>
            <w:rPr>
              <w:lang w:val="pt-BR"/>
            </w:rPr>
          </w:pPr>
          <w:r>
            <w:fldChar w:fldCharType="begin"/>
          </w:r>
          <w:r w:rsidRPr="009C0418">
            <w:rPr>
              <w:lang w:val="pt-BR"/>
            </w:rPr>
            <w:instrText>TITLE  \* M</w:instrText>
          </w:r>
          <w:r w:rsidRPr="009C0418">
            <w:rPr>
              <w:lang w:val="pt-BR"/>
            </w:rPr>
            <w:instrText xml:space="preserve">ERGEFORMAT </w:instrText>
          </w:r>
          <w:r>
            <w:fldChar w:fldCharType="separate"/>
          </w:r>
          <w:r w:rsidR="009C0418" w:rsidRPr="009C0418">
            <w:rPr>
              <w:lang w:val="pt-BR"/>
            </w:rPr>
            <w:t xml:space="preserve">Especificação de Caso de Uso: </w:t>
          </w:r>
          <w:r>
            <w:fldChar w:fldCharType="end"/>
          </w:r>
          <w:r w:rsidR="00AC7B44" w:rsidRPr="00AC7B44">
            <w:rPr>
              <w:lang w:val="pt-BR"/>
            </w:rPr>
            <w:t>In</w:t>
          </w:r>
          <w:r w:rsidR="00AC7B44">
            <w:rPr>
              <w:lang w:val="pt-BR"/>
            </w:rPr>
            <w:t>serir pedido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BF1677D" w14:textId="10A15DF2" w:rsidR="00000000" w:rsidRDefault="00561415">
          <w:r w:rsidRPr="009C0418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AC7B44">
            <w:rPr>
              <w:lang w:val="pt-BR"/>
            </w:rPr>
            <w:t>08/06/2021</w:t>
          </w:r>
        </w:p>
      </w:tc>
    </w:tr>
    <w:tr w:rsidR="00000000" w14:paraId="351499DD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96A7B99" w14:textId="5071DB6F" w:rsidR="00000000" w:rsidRDefault="00AC7B44">
          <w:r>
            <w:rPr>
              <w:lang w:val="pt-BR"/>
            </w:rPr>
            <w:t>Case01</w:t>
          </w:r>
        </w:p>
      </w:tc>
    </w:tr>
  </w:tbl>
  <w:p w14:paraId="725F81BB" w14:textId="77777777" w:rsidR="00000000" w:rsidRDefault="005614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DFC2A6E"/>
    <w:multiLevelType w:val="hybridMultilevel"/>
    <w:tmpl w:val="294A43C8"/>
    <w:lvl w:ilvl="0" w:tplc="AD74D3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2214EFC"/>
    <w:multiLevelType w:val="hybridMultilevel"/>
    <w:tmpl w:val="C3BEF3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85183F"/>
    <w:multiLevelType w:val="hybridMultilevel"/>
    <w:tmpl w:val="D4706058"/>
    <w:lvl w:ilvl="0" w:tplc="8DE4EC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A85055B"/>
    <w:multiLevelType w:val="hybridMultilevel"/>
    <w:tmpl w:val="294A43C8"/>
    <w:lvl w:ilvl="0" w:tplc="AD74D3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6"/>
  </w:num>
  <w:num w:numId="23">
    <w:abstractNumId w:val="22"/>
  </w:num>
  <w:num w:numId="24">
    <w:abstractNumId w:val="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18"/>
    <w:rsid w:val="002E09CA"/>
    <w:rsid w:val="0030155F"/>
    <w:rsid w:val="00330848"/>
    <w:rsid w:val="0036119E"/>
    <w:rsid w:val="004D372A"/>
    <w:rsid w:val="00561415"/>
    <w:rsid w:val="007061C3"/>
    <w:rsid w:val="009C0418"/>
    <w:rsid w:val="00AC7B44"/>
    <w:rsid w:val="00D8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1BC8E4"/>
  <w15:chartTrackingRefBased/>
  <w15:docId w15:val="{8C96D24A-ECC6-4A46-B996-3AB670E8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4D37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30155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30155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1Clara">
    <w:name w:val="List Table 1 Light"/>
    <w:basedOn w:val="Tabelanormal"/>
    <w:uiPriority w:val="46"/>
    <w:rsid w:val="003015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3015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3015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3015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3015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3015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3015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5">
    <w:name w:val="List Table 2 Accent 5"/>
    <w:basedOn w:val="Tabelanormal"/>
    <w:uiPriority w:val="47"/>
    <w:rsid w:val="0030155F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\Documents\GitHub\Projeto_EngenhariaSoftware\requisitos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</Template>
  <TotalTime>95</TotalTime>
  <Pages>5</Pages>
  <Words>363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Anderson</dc:creator>
  <cp:keywords/>
  <dc:description/>
  <cp:lastModifiedBy>ANDERSON DA COSTA SANTOS</cp:lastModifiedBy>
  <cp:revision>1</cp:revision>
  <dcterms:created xsi:type="dcterms:W3CDTF">2021-06-09T00:37:00Z</dcterms:created>
  <dcterms:modified xsi:type="dcterms:W3CDTF">2021-06-09T02:12:00Z</dcterms:modified>
</cp:coreProperties>
</file>