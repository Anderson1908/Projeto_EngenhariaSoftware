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5AFC2" w14:textId="77777777" w:rsidR="003A7214" w:rsidRPr="00AC7B44" w:rsidRDefault="003A7214" w:rsidP="003A7214">
      <w:pPr>
        <w:pStyle w:val="Ttulo"/>
        <w:jc w:val="right"/>
        <w:rPr>
          <w:lang w:val="pt-BR"/>
        </w:rPr>
      </w:pPr>
      <w:r w:rsidRPr="00AC7B44">
        <w:rPr>
          <w:lang w:val="pt-BR"/>
        </w:rPr>
        <w:t>Pr</w:t>
      </w:r>
      <w:r>
        <w:rPr>
          <w:lang w:val="pt-BR"/>
        </w:rPr>
        <w:t>ojeto sistema de entregas Four Piece</w:t>
      </w:r>
    </w:p>
    <w:p w14:paraId="464D5158" w14:textId="5D7934D8" w:rsidR="003F1FF7" w:rsidRPr="003A7214" w:rsidRDefault="00416CCB">
      <w:pPr>
        <w:pStyle w:val="Ttulo"/>
        <w:jc w:val="right"/>
        <w:rPr>
          <w:lang w:val="pt-BR"/>
        </w:rPr>
      </w:pPr>
      <w:r>
        <w:fldChar w:fldCharType="begin"/>
      </w:r>
      <w:r w:rsidRPr="003A7214">
        <w:rPr>
          <w:lang w:val="pt-BR"/>
        </w:rPr>
        <w:instrText xml:space="preserve">TITLE  \* MERGEFORMAT </w:instrText>
      </w:r>
      <w:r>
        <w:fldChar w:fldCharType="separate"/>
      </w:r>
      <w:r w:rsidR="00457DC2" w:rsidRPr="003A7214">
        <w:rPr>
          <w:lang w:val="pt-BR"/>
        </w:rPr>
        <w:t xml:space="preserve">Especificação de Caso de Uso: </w:t>
      </w:r>
      <w:r w:rsidR="00254968" w:rsidRPr="003A7214">
        <w:rPr>
          <w:lang w:val="pt-BR"/>
        </w:rPr>
        <w:t>Gestão de clientes</w:t>
      </w:r>
      <w:r>
        <w:fldChar w:fldCharType="end"/>
      </w:r>
    </w:p>
    <w:p w14:paraId="1F366B59" w14:textId="77777777" w:rsidR="003F1FF7" w:rsidRPr="003A7214" w:rsidRDefault="003F1FF7">
      <w:pPr>
        <w:pStyle w:val="Ttulo"/>
        <w:jc w:val="right"/>
        <w:rPr>
          <w:lang w:val="pt-BR"/>
        </w:rPr>
      </w:pPr>
    </w:p>
    <w:p w14:paraId="05C0E8A9" w14:textId="53A12748" w:rsidR="003F1FF7" w:rsidRPr="003A7214" w:rsidRDefault="00416CCB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</w:t>
      </w:r>
      <w:r w:rsidR="003A7214">
        <w:rPr>
          <w:sz w:val="28"/>
          <w:szCs w:val="28"/>
          <w:lang w:val="pt-BR"/>
        </w:rPr>
        <w:t>1</w:t>
      </w:r>
    </w:p>
    <w:p w14:paraId="54AA5F21" w14:textId="77777777" w:rsidR="003F1FF7" w:rsidRPr="003A7214" w:rsidRDefault="003F1FF7">
      <w:pPr>
        <w:rPr>
          <w:lang w:val="pt-BR"/>
        </w:rPr>
      </w:pPr>
    </w:p>
    <w:p w14:paraId="4C9BF9F5" w14:textId="77777777" w:rsidR="003F1FF7" w:rsidRDefault="003F1FF7">
      <w:pPr>
        <w:rPr>
          <w:lang w:val="fr-FR"/>
        </w:rPr>
      </w:pPr>
    </w:p>
    <w:p w14:paraId="16D0FAD5" w14:textId="77777777" w:rsidR="003F1FF7" w:rsidRDefault="003F1FF7">
      <w:pPr>
        <w:pStyle w:val="Corpodetexto"/>
        <w:rPr>
          <w:lang w:val="fr-FR"/>
        </w:rPr>
      </w:pPr>
    </w:p>
    <w:p w14:paraId="6A337426" w14:textId="77777777" w:rsidR="003F1FF7" w:rsidRDefault="003F1FF7">
      <w:pPr>
        <w:pStyle w:val="Corpodetexto"/>
        <w:rPr>
          <w:lang w:val="fr-FR"/>
        </w:rPr>
      </w:pPr>
    </w:p>
    <w:p w14:paraId="52FBCD8A" w14:textId="77777777" w:rsidR="003F1FF7" w:rsidRDefault="003F1FF7">
      <w:pPr>
        <w:rPr>
          <w:lang w:val="fr-FR"/>
        </w:rPr>
        <w:sectPr w:rsidR="003F1FF7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21090B04" w14:textId="77777777" w:rsidR="003F1FF7" w:rsidRDefault="00416CCB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F1FF7" w14:paraId="457426E1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850CC" w14:textId="77777777" w:rsidR="003F1FF7" w:rsidRDefault="00416CCB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092BA" w14:textId="77777777" w:rsidR="003F1FF7" w:rsidRDefault="00416CCB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9C3B6" w14:textId="77777777" w:rsidR="003F1FF7" w:rsidRDefault="00416CCB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5E44D" w14:textId="77777777" w:rsidR="003F1FF7" w:rsidRDefault="00416CCB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3F1FF7" w14:paraId="58094FB6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045577" w14:textId="5695DD14" w:rsidR="003F1FF7" w:rsidRDefault="003A7214">
            <w:pPr>
              <w:pStyle w:val="Tabletext"/>
            </w:pPr>
            <w:r>
              <w:rPr>
                <w:lang w:val="pt-BR"/>
              </w:rPr>
              <w:t>10/06/2021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F73E6" w14:textId="7E158CB9" w:rsidR="003F1FF7" w:rsidRDefault="003A7214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E04D6" w14:textId="11AC084F" w:rsidR="003F1FF7" w:rsidRDefault="003A7214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Documentação caso de uso Gestão de clientes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C6E1F" w14:textId="122448C7" w:rsidR="003F1FF7" w:rsidRDefault="003A7214">
            <w:pPr>
              <w:pStyle w:val="Tabletext"/>
            </w:pPr>
            <w:proofErr w:type="spellStart"/>
            <w:r>
              <w:rPr>
                <w:lang w:val="pt-BR"/>
              </w:rPr>
              <w:t>Donizeti</w:t>
            </w:r>
            <w:proofErr w:type="spellEnd"/>
            <w:r>
              <w:rPr>
                <w:lang w:val="pt-BR"/>
              </w:rPr>
              <w:t xml:space="preserve"> Batista Jr</w:t>
            </w:r>
          </w:p>
        </w:tc>
      </w:tr>
      <w:tr w:rsidR="003F1FF7" w14:paraId="3F00DF8B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3D8A6" w14:textId="1336F1CC" w:rsidR="003F1FF7" w:rsidRDefault="003A7214">
            <w:pPr>
              <w:pStyle w:val="Tabletext"/>
            </w:pPr>
            <w:r>
              <w:t>14/06/2021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DB48D8" w14:textId="1A9F64FA" w:rsidR="003F1FF7" w:rsidRDefault="003A7214">
            <w:pPr>
              <w:pStyle w:val="Tabletext"/>
            </w:pPr>
            <w: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68014" w14:textId="314DBB3F" w:rsidR="003F1FF7" w:rsidRDefault="003A7214">
            <w:pPr>
              <w:pStyle w:val="Tabletext"/>
            </w:pPr>
            <w:proofErr w:type="spellStart"/>
            <w:r>
              <w:t>Revisado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C518A" w14:textId="5FBBE196" w:rsidR="003F1FF7" w:rsidRDefault="003A7214">
            <w:pPr>
              <w:pStyle w:val="Tabletext"/>
            </w:pPr>
            <w:proofErr w:type="spellStart"/>
            <w:r>
              <w:rPr>
                <w:lang w:val="pt-BR"/>
              </w:rPr>
              <w:t>Donizeti</w:t>
            </w:r>
            <w:proofErr w:type="spellEnd"/>
            <w:r>
              <w:rPr>
                <w:lang w:val="pt-BR"/>
              </w:rPr>
              <w:t xml:space="preserve"> Batista Jr</w:t>
            </w:r>
          </w:p>
        </w:tc>
      </w:tr>
      <w:tr w:rsidR="003F1FF7" w14:paraId="31ABEA67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8CAB1F" w14:textId="77777777" w:rsidR="003F1FF7" w:rsidRDefault="003F1FF7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D83A6" w14:textId="77777777" w:rsidR="003F1FF7" w:rsidRDefault="003F1FF7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06AC5" w14:textId="77777777" w:rsidR="003F1FF7" w:rsidRDefault="003F1FF7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CDDF6" w14:textId="77777777" w:rsidR="003F1FF7" w:rsidRDefault="003F1FF7">
            <w:pPr>
              <w:pStyle w:val="Tabletext"/>
            </w:pPr>
          </w:p>
        </w:tc>
      </w:tr>
      <w:tr w:rsidR="003F1FF7" w14:paraId="7687044B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4C4890" w14:textId="77777777" w:rsidR="003F1FF7" w:rsidRDefault="003F1FF7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88794E" w14:textId="77777777" w:rsidR="003F1FF7" w:rsidRDefault="003F1FF7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A279A2" w14:textId="77777777" w:rsidR="003F1FF7" w:rsidRDefault="003F1FF7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0FC96" w14:textId="77777777" w:rsidR="003F1FF7" w:rsidRDefault="003F1FF7">
            <w:pPr>
              <w:pStyle w:val="Tabletext"/>
            </w:pPr>
          </w:p>
        </w:tc>
      </w:tr>
    </w:tbl>
    <w:p w14:paraId="34BCB08D" w14:textId="77777777" w:rsidR="003F1FF7" w:rsidRDefault="003F1FF7"/>
    <w:p w14:paraId="45CDDC13" w14:textId="77777777" w:rsidR="003F1FF7" w:rsidRDefault="00416CCB">
      <w:pPr>
        <w:pStyle w:val="Ttulo"/>
      </w:pPr>
      <w:r>
        <w:br w:type="page"/>
      </w:r>
      <w:r>
        <w:rPr>
          <w:lang w:val="pt-BR"/>
        </w:rPr>
        <w:lastRenderedPageBreak/>
        <w:t>Índice Analítico</w:t>
      </w:r>
    </w:p>
    <w:p w14:paraId="77AD0BBC" w14:textId="7816A46F" w:rsidR="00421AFF" w:rsidRDefault="00416CCB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421AFF">
        <w:rPr>
          <w:noProof/>
        </w:rPr>
        <w:t>1.</w:t>
      </w:r>
      <w:r w:rsidR="00421AFF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421AFF" w:rsidRPr="00243563">
        <w:rPr>
          <w:noProof/>
          <w:lang w:val="pt-BR"/>
        </w:rPr>
        <w:t>Gestão de Cliente</w:t>
      </w:r>
      <w:r w:rsidR="00421AFF">
        <w:rPr>
          <w:noProof/>
        </w:rPr>
        <w:tab/>
      </w:r>
      <w:r w:rsidR="00421AFF">
        <w:rPr>
          <w:noProof/>
        </w:rPr>
        <w:fldChar w:fldCharType="begin"/>
      </w:r>
      <w:r w:rsidR="00421AFF">
        <w:rPr>
          <w:noProof/>
        </w:rPr>
        <w:instrText xml:space="preserve"> PAGEREF _Toc74581213 \h </w:instrText>
      </w:r>
      <w:r w:rsidR="00421AFF">
        <w:rPr>
          <w:noProof/>
        </w:rPr>
      </w:r>
      <w:r w:rsidR="00421AFF">
        <w:rPr>
          <w:noProof/>
        </w:rPr>
        <w:fldChar w:fldCharType="separate"/>
      </w:r>
      <w:r w:rsidR="00421AFF">
        <w:rPr>
          <w:noProof/>
        </w:rPr>
        <w:t>4</w:t>
      </w:r>
      <w:r w:rsidR="00421AFF">
        <w:rPr>
          <w:noProof/>
        </w:rPr>
        <w:fldChar w:fldCharType="end"/>
      </w:r>
    </w:p>
    <w:p w14:paraId="44A8189E" w14:textId="022DDE7D" w:rsidR="00421AFF" w:rsidRDefault="00421AF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43563">
        <w:rPr>
          <w:noProof/>
          <w:lang w:val="pt-BR"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_Toc74581214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C53FD5" w14:textId="00E925D2" w:rsidR="00421AFF" w:rsidRDefault="00421AF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43563">
        <w:rPr>
          <w:noProof/>
          <w:lang w:val="fr-F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43563">
        <w:rPr>
          <w:noProof/>
          <w:lang w:val="pt-BR"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_Toc74581215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2ED7CC" w14:textId="6B46280D" w:rsidR="00421AFF" w:rsidRDefault="00421AF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43563">
        <w:rPr>
          <w:noProof/>
          <w:lang w:val="fr-F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43563">
        <w:rPr>
          <w:noProof/>
          <w:lang w:val="pt-BR"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_Toc74581216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198C0C" w14:textId="5A0D9633" w:rsidR="00421AFF" w:rsidRDefault="00421AF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43563">
        <w:rPr>
          <w:noProof/>
          <w:lang w:val="pt-BR"/>
        </w:rPr>
        <w:t>2.1.1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43563">
        <w:rPr>
          <w:noProof/>
          <w:lang w:val="pt-BR"/>
        </w:rPr>
        <w:t>Cadastrar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_Toc74581217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41E6129" w14:textId="180EFD44" w:rsidR="00421AFF" w:rsidRDefault="00421AF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43563">
        <w:rPr>
          <w:noProof/>
          <w:lang w:val="pt-BR"/>
        </w:rPr>
        <w:t>2.1.2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43563">
        <w:rPr>
          <w:noProof/>
          <w:lang w:val="pt-BR"/>
        </w:rPr>
        <w:t>Consultar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_Toc74581218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82093C" w14:textId="1B9B2B22" w:rsidR="00421AFF" w:rsidRDefault="00421AF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43563">
        <w:rPr>
          <w:noProof/>
          <w:lang w:val="pt-BR"/>
        </w:rPr>
        <w:t>2.1.3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43563">
        <w:rPr>
          <w:noProof/>
          <w:lang w:val="pt-BR"/>
        </w:rPr>
        <w:t>Atualizar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_Toc74581219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A90422" w14:textId="33A367FD" w:rsidR="00421AFF" w:rsidRDefault="00421AF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43563">
        <w:rPr>
          <w:noProof/>
          <w:lang w:val="pt-BR"/>
        </w:rPr>
        <w:t>2.1.4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43563">
        <w:rPr>
          <w:noProof/>
          <w:lang w:val="pt-BR"/>
        </w:rPr>
        <w:t>Excluir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_Toc74581220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610752D" w14:textId="79706DDA" w:rsidR="00421AFF" w:rsidRDefault="00421AF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43563">
        <w:rPr>
          <w:noProof/>
          <w:lang w:val="fr-F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43563">
        <w:rPr>
          <w:noProof/>
          <w:lang w:val="pt-BR"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_Toc74581221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06C1D9D" w14:textId="527F36F5" w:rsidR="00421AFF" w:rsidRDefault="00421AF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43563">
        <w:rPr>
          <w:noProof/>
          <w:lang w:val="pt-BR"/>
        </w:rPr>
        <w:t>2.2.1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43563">
        <w:rPr>
          <w:noProof/>
          <w:lang w:val="pt-BR"/>
        </w:rPr>
        <w:t>Cadastro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_Toc74581222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B8B07B" w14:textId="0B51AC00" w:rsidR="00421AFF" w:rsidRDefault="00421AF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43563">
        <w:rPr>
          <w:noProof/>
          <w:lang w:val="pt-BR"/>
        </w:rPr>
        <w:t>2.2.2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43563">
        <w:rPr>
          <w:noProof/>
          <w:lang w:val="pt-BR"/>
        </w:rPr>
        <w:t>Consulta de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_Toc74581223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572B1D" w14:textId="370A4D29" w:rsidR="00421AFF" w:rsidRDefault="00421AF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43563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43563">
        <w:rPr>
          <w:noProof/>
          <w:lang w:val="pt-BR"/>
        </w:rPr>
        <w:t>Direciona para o cadastramento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_Toc74581224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11DC0F8" w14:textId="6D046BD8" w:rsidR="00421AFF" w:rsidRDefault="00421AF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43563">
        <w:rPr>
          <w:noProof/>
          <w:lang w:val="fr-F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43563">
        <w:rPr>
          <w:noProof/>
          <w:lang w:val="pt-BR"/>
        </w:rPr>
        <w:t>Requisitos Especiais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_Toc74581225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D809DDF" w14:textId="4A2001BF" w:rsidR="00421AFF" w:rsidRDefault="00421AFF">
      <w:pPr>
        <w:pStyle w:val="Sumrio2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43563">
        <w:rPr>
          <w:noProof/>
          <w:lang w:val="pt-BR"/>
        </w:rPr>
        <w:t>a.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43563">
        <w:rPr>
          <w:noProof/>
          <w:lang w:val="pt-BR"/>
        </w:rPr>
        <w:t>Permissões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_Toc74581226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353B32" w14:textId="309D7D81" w:rsidR="00421AFF" w:rsidRDefault="00421AF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43563">
        <w:rPr>
          <w:noProof/>
          <w:lang w:val="pt-BR"/>
        </w:rPr>
        <w:t>Precondições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_Toc74581227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2CB612" w14:textId="5303CF9C" w:rsidR="00421AFF" w:rsidRDefault="00421AFF">
      <w:pPr>
        <w:pStyle w:val="Sumrio2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a.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43563">
        <w:rPr>
          <w:noProof/>
          <w:lang w:val="pt-BR"/>
        </w:rPr>
        <w:t>Sistema em operação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_Toc74581228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51A043" w14:textId="07B78ECE" w:rsidR="00421AFF" w:rsidRDefault="00421AF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43563">
        <w:rPr>
          <w:noProof/>
          <w:lang w:val="pt-BR"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_Toc74581229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7E0E5E" w14:textId="5A8B21F3" w:rsidR="00421AFF" w:rsidRDefault="00421AFF">
      <w:pPr>
        <w:pStyle w:val="Sumrio2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43563">
        <w:rPr>
          <w:noProof/>
          <w:lang w:val="fr-FR"/>
        </w:rPr>
        <w:t>a.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43563">
        <w:rPr>
          <w:noProof/>
          <w:lang w:val="pt-BR"/>
        </w:rPr>
        <w:t>Banco de dados com clientes acomodados</w:t>
      </w:r>
      <w:r w:rsidRPr="00421AFF">
        <w:rPr>
          <w:noProof/>
          <w:lang w:val="pt-BR"/>
        </w:rPr>
        <w:tab/>
      </w:r>
      <w:r>
        <w:rPr>
          <w:noProof/>
        </w:rPr>
        <w:fldChar w:fldCharType="begin"/>
      </w:r>
      <w:r w:rsidRPr="00421AFF">
        <w:rPr>
          <w:noProof/>
          <w:lang w:val="pt-BR"/>
        </w:rPr>
        <w:instrText xml:space="preserve"> PAGEREF _Toc74581230 \h </w:instrText>
      </w:r>
      <w:r>
        <w:rPr>
          <w:noProof/>
        </w:rPr>
      </w:r>
      <w:r>
        <w:rPr>
          <w:noProof/>
        </w:rPr>
        <w:fldChar w:fldCharType="separate"/>
      </w:r>
      <w:r w:rsidRPr="00421AFF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436B9849" w14:textId="0DFA18CC" w:rsidR="003F1FF7" w:rsidRPr="003A7214" w:rsidRDefault="00416CCB">
      <w:pPr>
        <w:pStyle w:val="Ttulo"/>
        <w:rPr>
          <w:lang w:val="pt-BR"/>
        </w:rPr>
      </w:pPr>
      <w:r>
        <w:fldChar w:fldCharType="end"/>
      </w:r>
      <w:r w:rsidRPr="003A7214">
        <w:rPr>
          <w:lang w:val="pt-BR"/>
        </w:rPr>
        <w:br w:type="page"/>
      </w:r>
      <w:r>
        <w:lastRenderedPageBreak/>
        <w:fldChar w:fldCharType="begin"/>
      </w:r>
      <w:r w:rsidRPr="003A7214">
        <w:rPr>
          <w:lang w:val="pt-BR"/>
        </w:rPr>
        <w:instrText xml:space="preserve">TITLE  \* MERGEFORMAT </w:instrText>
      </w:r>
      <w:r>
        <w:fldChar w:fldCharType="separate"/>
      </w:r>
      <w:r w:rsidR="00457DC2" w:rsidRPr="003A7214">
        <w:rPr>
          <w:lang w:val="pt-BR"/>
        </w:rPr>
        <w:t xml:space="preserve">Especificação de Caso de Uso: Gestão de Clientes </w:t>
      </w:r>
      <w:r>
        <w:fldChar w:fldCharType="end"/>
      </w:r>
      <w:bookmarkStart w:id="0" w:name="_Toc425054503"/>
      <w:bookmarkStart w:id="1" w:name="_Toc423410237"/>
      <w:r w:rsidRPr="003A7214">
        <w:rPr>
          <w:lang w:val="pt-BR"/>
        </w:rPr>
        <w:t xml:space="preserve"> </w:t>
      </w:r>
      <w:bookmarkEnd w:id="0"/>
      <w:bookmarkEnd w:id="1"/>
    </w:p>
    <w:p w14:paraId="11BDF83F" w14:textId="77777777" w:rsidR="003F1FF7" w:rsidRPr="003A7214" w:rsidRDefault="003F1FF7">
      <w:pPr>
        <w:pStyle w:val="InfoBlue"/>
        <w:rPr>
          <w:lang w:val="pt-BR"/>
        </w:rPr>
      </w:pPr>
    </w:p>
    <w:p w14:paraId="2550DC07" w14:textId="4037C19A" w:rsidR="003F1FF7" w:rsidRDefault="00457DC2">
      <w:pPr>
        <w:pStyle w:val="Ttulo1"/>
        <w:ind w:left="1080" w:hanging="360"/>
      </w:pPr>
      <w:bookmarkStart w:id="2" w:name="_Toc425054504"/>
      <w:bookmarkStart w:id="3" w:name="_Toc423410238"/>
      <w:bookmarkStart w:id="4" w:name="_Toc74581213"/>
      <w:r>
        <w:rPr>
          <w:lang w:val="pt-BR"/>
        </w:rPr>
        <w:t>Gestão de Cliente</w:t>
      </w:r>
      <w:bookmarkEnd w:id="4"/>
    </w:p>
    <w:p w14:paraId="1C9D4BAE" w14:textId="590D8EB6" w:rsidR="003F1FF7" w:rsidRPr="003A7214" w:rsidRDefault="00416CCB" w:rsidP="003A7214">
      <w:pPr>
        <w:pStyle w:val="Ttulo2"/>
      </w:pPr>
      <w:bookmarkStart w:id="5" w:name="_Toc74581214"/>
      <w:r>
        <w:rPr>
          <w:lang w:val="pt-BR"/>
        </w:rPr>
        <w:t>Breve Descrição</w:t>
      </w:r>
      <w:bookmarkEnd w:id="2"/>
      <w:bookmarkEnd w:id="3"/>
      <w:bookmarkEnd w:id="5"/>
    </w:p>
    <w:p w14:paraId="623EE074" w14:textId="219CA988" w:rsidR="00457DC2" w:rsidRPr="00457DC2" w:rsidRDefault="00457DC2" w:rsidP="00457DC2">
      <w:pPr>
        <w:pStyle w:val="Corpodetexto"/>
        <w:rPr>
          <w:lang w:val="pt-BR"/>
        </w:rPr>
      </w:pPr>
      <w:r>
        <w:rPr>
          <w:lang w:val="pt-BR"/>
        </w:rPr>
        <w:t xml:space="preserve">Esse caso de uso descreve as funções do ator gerente em relação ao cadastro de cliente, consulta de cliente, atualizar informações do cliente e excluir cliente. Vale ressaltar que o ator atendente também poderá cadastrar cliente e atualizar cliente durante o atendimento. </w:t>
      </w:r>
      <w:r w:rsidR="00B15A89">
        <w:rPr>
          <w:lang w:val="pt-BR"/>
        </w:rPr>
        <w:t>No cadastro de cliente será identificada a região para que o sistema identifique qual montante será armazenado o produto para entrega.</w:t>
      </w:r>
    </w:p>
    <w:p w14:paraId="596D1845" w14:textId="77777777" w:rsidR="003F1FF7" w:rsidRDefault="00416CCB">
      <w:pPr>
        <w:pStyle w:val="Ttulo1"/>
        <w:widowControl/>
        <w:ind w:left="1080" w:hanging="360"/>
        <w:rPr>
          <w:lang w:val="fr-FR"/>
        </w:rPr>
      </w:pPr>
      <w:bookmarkStart w:id="6" w:name="_Toc425054505"/>
      <w:bookmarkStart w:id="7" w:name="_Toc423410239"/>
      <w:bookmarkStart w:id="8" w:name="_Toc74581215"/>
      <w:r>
        <w:rPr>
          <w:lang w:val="pt-BR"/>
        </w:rPr>
        <w:t>Fluxo de Eventos</w:t>
      </w:r>
      <w:bookmarkEnd w:id="6"/>
      <w:bookmarkEnd w:id="7"/>
      <w:bookmarkEnd w:id="8"/>
    </w:p>
    <w:p w14:paraId="4948E289" w14:textId="77777777" w:rsidR="003F1FF7" w:rsidRDefault="00416CCB">
      <w:pPr>
        <w:pStyle w:val="Ttulo2"/>
        <w:widowControl/>
        <w:rPr>
          <w:lang w:val="fr-FR"/>
        </w:rPr>
      </w:pPr>
      <w:bookmarkStart w:id="9" w:name="_Toc425054506"/>
      <w:bookmarkStart w:id="10" w:name="_Toc423410240"/>
      <w:bookmarkStart w:id="11" w:name="_Toc74581216"/>
      <w:r>
        <w:rPr>
          <w:lang w:val="pt-BR"/>
        </w:rPr>
        <w:t>Fluxo Básico</w:t>
      </w:r>
      <w:bookmarkEnd w:id="9"/>
      <w:bookmarkEnd w:id="10"/>
      <w:bookmarkEnd w:id="11"/>
      <w:r>
        <w:rPr>
          <w:lang w:val="fr-FR"/>
        </w:rPr>
        <w:t xml:space="preserve"> </w:t>
      </w:r>
    </w:p>
    <w:p w14:paraId="373A8D2C" w14:textId="67FD0BB3" w:rsidR="00B15A89" w:rsidRDefault="00B15A89" w:rsidP="00B15A89">
      <w:pPr>
        <w:pStyle w:val="Ttulo3"/>
        <w:rPr>
          <w:lang w:val="pt-BR"/>
        </w:rPr>
      </w:pPr>
      <w:bookmarkStart w:id="12" w:name="_Toc74581217"/>
      <w:r>
        <w:rPr>
          <w:lang w:val="pt-BR"/>
        </w:rPr>
        <w:t>Cadastrar Cliente</w:t>
      </w:r>
      <w:bookmarkEnd w:id="12"/>
    </w:p>
    <w:tbl>
      <w:tblPr>
        <w:tblStyle w:val="TabeladeLista2-nfase5"/>
        <w:tblW w:w="0" w:type="auto"/>
        <w:jc w:val="center"/>
        <w:tblLook w:val="04A0" w:firstRow="1" w:lastRow="0" w:firstColumn="1" w:lastColumn="0" w:noHBand="0" w:noVBand="1"/>
      </w:tblPr>
      <w:tblGrid>
        <w:gridCol w:w="4190"/>
        <w:gridCol w:w="3890"/>
      </w:tblGrid>
      <w:tr w:rsidR="003A7214" w14:paraId="0261D914" w14:textId="77777777" w:rsidTr="006B25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0" w:type="dxa"/>
          </w:tcPr>
          <w:p w14:paraId="09D1FF78" w14:textId="77777777" w:rsidR="003A7214" w:rsidRPr="0030155F" w:rsidRDefault="003A7214" w:rsidP="006B25F8">
            <w:pPr>
              <w:pStyle w:val="Corpodetexto"/>
              <w:ind w:left="0"/>
              <w:jc w:val="center"/>
              <w:rPr>
                <w:sz w:val="22"/>
                <w:szCs w:val="22"/>
                <w:lang w:val="pt-BR"/>
              </w:rPr>
            </w:pPr>
            <w:r w:rsidRPr="0030155F">
              <w:rPr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3890" w:type="dxa"/>
          </w:tcPr>
          <w:p w14:paraId="58424BC6" w14:textId="77777777" w:rsidR="003A7214" w:rsidRPr="0030155F" w:rsidRDefault="003A7214" w:rsidP="006B25F8">
            <w:pPr>
              <w:pStyle w:val="Corpodetex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t-BR"/>
              </w:rPr>
            </w:pPr>
            <w:r w:rsidRPr="0030155F">
              <w:rPr>
                <w:sz w:val="22"/>
                <w:szCs w:val="22"/>
                <w:lang w:val="pt-BR"/>
              </w:rPr>
              <w:t>Ações do sistema</w:t>
            </w:r>
          </w:p>
        </w:tc>
      </w:tr>
      <w:tr w:rsidR="003A7214" w:rsidRPr="003A7214" w14:paraId="2BF7F97A" w14:textId="77777777" w:rsidTr="006B2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0" w:type="dxa"/>
          </w:tcPr>
          <w:p w14:paraId="7ED18830" w14:textId="339C3574" w:rsidR="003A7214" w:rsidRDefault="003A7214" w:rsidP="006B25F8">
            <w:pPr>
              <w:pStyle w:val="Corpodetexto"/>
              <w:numPr>
                <w:ilvl w:val="0"/>
                <w:numId w:val="23"/>
              </w:numPr>
              <w:rPr>
                <w:lang w:val="pt-BR"/>
              </w:rPr>
            </w:pPr>
            <w:r>
              <w:rPr>
                <w:lang w:val="pt-BR"/>
              </w:rPr>
              <w:t>I</w:t>
            </w:r>
            <w:r>
              <w:rPr>
                <w:lang w:val="pt-BR"/>
              </w:rPr>
              <w:t>nicia o processo para cadastro de cliente</w:t>
            </w:r>
          </w:p>
        </w:tc>
        <w:tc>
          <w:tcPr>
            <w:tcW w:w="3890" w:type="dxa"/>
          </w:tcPr>
          <w:p w14:paraId="476294EC" w14:textId="77777777" w:rsidR="003A7214" w:rsidRDefault="003A7214" w:rsidP="006B25F8">
            <w:pPr>
              <w:pStyle w:val="Corpodetex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3A7214" w:rsidRPr="003A7214" w14:paraId="506037CB" w14:textId="77777777" w:rsidTr="006B25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0" w:type="dxa"/>
          </w:tcPr>
          <w:p w14:paraId="632A8BB2" w14:textId="77777777" w:rsidR="003A7214" w:rsidRDefault="003A7214" w:rsidP="006E76F4">
            <w:pPr>
              <w:pStyle w:val="Corpodetexto"/>
              <w:rPr>
                <w:lang w:val="pt-BR"/>
              </w:rPr>
            </w:pPr>
          </w:p>
        </w:tc>
        <w:tc>
          <w:tcPr>
            <w:tcW w:w="3890" w:type="dxa"/>
          </w:tcPr>
          <w:p w14:paraId="723E055A" w14:textId="15F46F05" w:rsidR="003A7214" w:rsidRDefault="003A7214" w:rsidP="003A7214">
            <w:pPr>
              <w:pStyle w:val="Corpodetext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R</w:t>
            </w:r>
            <w:r>
              <w:rPr>
                <w:lang w:val="pt-BR"/>
              </w:rPr>
              <w:t>etorna um formulário para que o gerente/atendente preencha com as informações do cliente</w:t>
            </w:r>
          </w:p>
        </w:tc>
      </w:tr>
      <w:tr w:rsidR="003A7214" w:rsidRPr="003A7214" w14:paraId="548C0546" w14:textId="77777777" w:rsidTr="006B2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0" w:type="dxa"/>
          </w:tcPr>
          <w:p w14:paraId="16494861" w14:textId="5D53E1CA" w:rsidR="003A7214" w:rsidRDefault="003A7214" w:rsidP="006E76F4">
            <w:pPr>
              <w:pStyle w:val="Corpodetexto"/>
              <w:rPr>
                <w:lang w:val="pt-BR"/>
              </w:rPr>
            </w:pPr>
          </w:p>
        </w:tc>
        <w:tc>
          <w:tcPr>
            <w:tcW w:w="3890" w:type="dxa"/>
          </w:tcPr>
          <w:p w14:paraId="146A7EB8" w14:textId="2554B516" w:rsidR="003A7214" w:rsidRDefault="003A7214" w:rsidP="003A7214">
            <w:pPr>
              <w:pStyle w:val="Corpodetexto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I</w:t>
            </w:r>
            <w:r>
              <w:rPr>
                <w:lang w:val="pt-BR"/>
              </w:rPr>
              <w:t>dentifica a região de entrega para o cliente a partir do endereço</w:t>
            </w:r>
          </w:p>
        </w:tc>
      </w:tr>
      <w:tr w:rsidR="003A7214" w:rsidRPr="003A7214" w14:paraId="301A1625" w14:textId="77777777" w:rsidTr="006B25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0" w:type="dxa"/>
          </w:tcPr>
          <w:p w14:paraId="1AB3439F" w14:textId="77777777" w:rsidR="003A7214" w:rsidRDefault="003A7214" w:rsidP="006E76F4">
            <w:pPr>
              <w:pStyle w:val="Corpodetexto"/>
              <w:rPr>
                <w:lang w:val="pt-BR"/>
              </w:rPr>
            </w:pPr>
          </w:p>
        </w:tc>
        <w:tc>
          <w:tcPr>
            <w:tcW w:w="3890" w:type="dxa"/>
          </w:tcPr>
          <w:p w14:paraId="6A35E188" w14:textId="0FA1EDCE" w:rsidR="003A7214" w:rsidRDefault="003A7214" w:rsidP="003A7214">
            <w:pPr>
              <w:pStyle w:val="Corpodetext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R</w:t>
            </w:r>
            <w:r>
              <w:rPr>
                <w:lang w:val="pt-BR"/>
              </w:rPr>
              <w:t>etorna a mensagem de cliente cadastrado.</w:t>
            </w:r>
          </w:p>
        </w:tc>
      </w:tr>
    </w:tbl>
    <w:p w14:paraId="29E27627" w14:textId="6FDB7D6C" w:rsidR="00E17E5B" w:rsidRDefault="00E17E5B" w:rsidP="00B15A89">
      <w:pPr>
        <w:ind w:left="720"/>
        <w:rPr>
          <w:lang w:val="pt-BR"/>
        </w:rPr>
      </w:pPr>
    </w:p>
    <w:p w14:paraId="52678E78" w14:textId="0E185644" w:rsidR="00E17E5B" w:rsidRDefault="00E17E5B" w:rsidP="00E17E5B">
      <w:pPr>
        <w:pStyle w:val="Ttulo3"/>
        <w:rPr>
          <w:lang w:val="pt-BR"/>
        </w:rPr>
      </w:pPr>
      <w:bookmarkStart w:id="13" w:name="_Toc74581218"/>
      <w:r>
        <w:rPr>
          <w:lang w:val="pt-BR"/>
        </w:rPr>
        <w:t>Consultar cliente</w:t>
      </w:r>
      <w:bookmarkEnd w:id="13"/>
    </w:p>
    <w:tbl>
      <w:tblPr>
        <w:tblStyle w:val="TabeladeLista2-nfase5"/>
        <w:tblW w:w="0" w:type="auto"/>
        <w:jc w:val="center"/>
        <w:tblLook w:val="04A0" w:firstRow="1" w:lastRow="0" w:firstColumn="1" w:lastColumn="0" w:noHBand="0" w:noVBand="1"/>
      </w:tblPr>
      <w:tblGrid>
        <w:gridCol w:w="4190"/>
        <w:gridCol w:w="3890"/>
      </w:tblGrid>
      <w:tr w:rsidR="003A7214" w14:paraId="7733EDF6" w14:textId="77777777" w:rsidTr="006B25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0" w:type="dxa"/>
          </w:tcPr>
          <w:p w14:paraId="097A4009" w14:textId="77777777" w:rsidR="003A7214" w:rsidRPr="0030155F" w:rsidRDefault="003A7214" w:rsidP="006B25F8">
            <w:pPr>
              <w:pStyle w:val="Corpodetexto"/>
              <w:ind w:left="0"/>
              <w:jc w:val="center"/>
              <w:rPr>
                <w:sz w:val="22"/>
                <w:szCs w:val="22"/>
                <w:lang w:val="pt-BR"/>
              </w:rPr>
            </w:pPr>
            <w:r w:rsidRPr="0030155F">
              <w:rPr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3890" w:type="dxa"/>
          </w:tcPr>
          <w:p w14:paraId="31F74C39" w14:textId="77777777" w:rsidR="003A7214" w:rsidRPr="0030155F" w:rsidRDefault="003A7214" w:rsidP="006B25F8">
            <w:pPr>
              <w:pStyle w:val="Corpodetex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t-BR"/>
              </w:rPr>
            </w:pPr>
            <w:r w:rsidRPr="0030155F">
              <w:rPr>
                <w:sz w:val="22"/>
                <w:szCs w:val="22"/>
                <w:lang w:val="pt-BR"/>
              </w:rPr>
              <w:t>Ações do sistema</w:t>
            </w:r>
          </w:p>
        </w:tc>
      </w:tr>
      <w:tr w:rsidR="003A7214" w:rsidRPr="003A7214" w14:paraId="1C1AABCB" w14:textId="77777777" w:rsidTr="006B2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0" w:type="dxa"/>
          </w:tcPr>
          <w:p w14:paraId="1E3CEC9B" w14:textId="298F23EC" w:rsidR="003A7214" w:rsidRDefault="003A7214" w:rsidP="003A7214">
            <w:pPr>
              <w:pStyle w:val="Corpodetexto"/>
              <w:numPr>
                <w:ilvl w:val="0"/>
                <w:numId w:val="24"/>
              </w:numPr>
              <w:rPr>
                <w:lang w:val="pt-BR"/>
              </w:rPr>
            </w:pPr>
            <w:r>
              <w:rPr>
                <w:lang w:val="pt-BR"/>
              </w:rPr>
              <w:t>S</w:t>
            </w:r>
            <w:r>
              <w:rPr>
                <w:lang w:val="pt-BR"/>
              </w:rPr>
              <w:t>olicita a consulta e informa o CPF do cliente</w:t>
            </w:r>
          </w:p>
        </w:tc>
        <w:tc>
          <w:tcPr>
            <w:tcW w:w="3890" w:type="dxa"/>
          </w:tcPr>
          <w:p w14:paraId="224DC210" w14:textId="77777777" w:rsidR="003A7214" w:rsidRDefault="003A7214" w:rsidP="006B25F8">
            <w:pPr>
              <w:pStyle w:val="Corpodetex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3A7214" w:rsidRPr="003A7214" w14:paraId="3A3C5E5A" w14:textId="77777777" w:rsidTr="006B25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0" w:type="dxa"/>
          </w:tcPr>
          <w:p w14:paraId="463D4544" w14:textId="77777777" w:rsidR="003A7214" w:rsidRDefault="003A7214" w:rsidP="006E76F4">
            <w:pPr>
              <w:pStyle w:val="Corpodetexto"/>
              <w:rPr>
                <w:lang w:val="pt-BR"/>
              </w:rPr>
            </w:pPr>
          </w:p>
        </w:tc>
        <w:tc>
          <w:tcPr>
            <w:tcW w:w="3890" w:type="dxa"/>
          </w:tcPr>
          <w:p w14:paraId="37971639" w14:textId="1C8FA286" w:rsidR="003A7214" w:rsidRDefault="006E76F4" w:rsidP="003A7214">
            <w:pPr>
              <w:pStyle w:val="Corpodetexto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R</w:t>
            </w:r>
            <w:r>
              <w:rPr>
                <w:lang w:val="pt-BR"/>
              </w:rPr>
              <w:t>etorna com as informações do cliente</w:t>
            </w:r>
          </w:p>
        </w:tc>
      </w:tr>
    </w:tbl>
    <w:p w14:paraId="56B2191D" w14:textId="77777777" w:rsidR="003A7214" w:rsidRPr="003A7214" w:rsidRDefault="003A7214" w:rsidP="003A7214">
      <w:pPr>
        <w:rPr>
          <w:lang w:val="pt-BR"/>
        </w:rPr>
      </w:pPr>
    </w:p>
    <w:p w14:paraId="4D646C6A" w14:textId="6C09AD2D" w:rsidR="0090497C" w:rsidRDefault="0090497C" w:rsidP="0090497C">
      <w:pPr>
        <w:pStyle w:val="Ttulo3"/>
        <w:rPr>
          <w:lang w:val="pt-BR"/>
        </w:rPr>
      </w:pPr>
      <w:bookmarkStart w:id="14" w:name="_Toc74581219"/>
      <w:r>
        <w:rPr>
          <w:lang w:val="pt-BR"/>
        </w:rPr>
        <w:t>Atualizar cliente</w:t>
      </w:r>
      <w:bookmarkEnd w:id="14"/>
    </w:p>
    <w:tbl>
      <w:tblPr>
        <w:tblStyle w:val="TabeladeLista2-nfase5"/>
        <w:tblW w:w="0" w:type="auto"/>
        <w:jc w:val="center"/>
        <w:tblLook w:val="04A0" w:firstRow="1" w:lastRow="0" w:firstColumn="1" w:lastColumn="0" w:noHBand="0" w:noVBand="1"/>
      </w:tblPr>
      <w:tblGrid>
        <w:gridCol w:w="4190"/>
        <w:gridCol w:w="3890"/>
      </w:tblGrid>
      <w:tr w:rsidR="006E76F4" w14:paraId="03DD27DD" w14:textId="77777777" w:rsidTr="006B25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0" w:type="dxa"/>
          </w:tcPr>
          <w:p w14:paraId="673357AA" w14:textId="77777777" w:rsidR="006E76F4" w:rsidRPr="0030155F" w:rsidRDefault="006E76F4" w:rsidP="006B25F8">
            <w:pPr>
              <w:pStyle w:val="Corpodetexto"/>
              <w:ind w:left="0"/>
              <w:jc w:val="center"/>
              <w:rPr>
                <w:sz w:val="22"/>
                <w:szCs w:val="22"/>
                <w:lang w:val="pt-BR"/>
              </w:rPr>
            </w:pPr>
            <w:r w:rsidRPr="0030155F">
              <w:rPr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3890" w:type="dxa"/>
          </w:tcPr>
          <w:p w14:paraId="37B708E6" w14:textId="77777777" w:rsidR="006E76F4" w:rsidRPr="0030155F" w:rsidRDefault="006E76F4" w:rsidP="006B25F8">
            <w:pPr>
              <w:pStyle w:val="Corpodetex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t-BR"/>
              </w:rPr>
            </w:pPr>
            <w:r w:rsidRPr="0030155F">
              <w:rPr>
                <w:sz w:val="22"/>
                <w:szCs w:val="22"/>
                <w:lang w:val="pt-BR"/>
              </w:rPr>
              <w:t>Ações do sistema</w:t>
            </w:r>
          </w:p>
        </w:tc>
      </w:tr>
      <w:tr w:rsidR="006E76F4" w:rsidRPr="003A7214" w14:paraId="44D3F320" w14:textId="77777777" w:rsidTr="006B2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0" w:type="dxa"/>
          </w:tcPr>
          <w:p w14:paraId="564F07A0" w14:textId="00AE1DC6" w:rsidR="006E76F4" w:rsidRDefault="006E76F4" w:rsidP="006E76F4">
            <w:pPr>
              <w:pStyle w:val="Corpodetexto"/>
              <w:numPr>
                <w:ilvl w:val="0"/>
                <w:numId w:val="25"/>
              </w:numPr>
              <w:rPr>
                <w:lang w:val="pt-BR"/>
              </w:rPr>
            </w:pPr>
            <w:r>
              <w:rPr>
                <w:lang w:val="pt-BR"/>
              </w:rPr>
              <w:t>Solicita a</w:t>
            </w:r>
            <w:r>
              <w:rPr>
                <w:lang w:val="pt-BR"/>
              </w:rPr>
              <w:t>tualização</w:t>
            </w:r>
            <w:r>
              <w:rPr>
                <w:lang w:val="pt-BR"/>
              </w:rPr>
              <w:t xml:space="preserve"> e informa o CPF do cliente</w:t>
            </w:r>
          </w:p>
        </w:tc>
        <w:tc>
          <w:tcPr>
            <w:tcW w:w="3890" w:type="dxa"/>
          </w:tcPr>
          <w:p w14:paraId="30E463C3" w14:textId="77777777" w:rsidR="006E76F4" w:rsidRDefault="006E76F4" w:rsidP="006B25F8">
            <w:pPr>
              <w:pStyle w:val="Corpodetex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6E76F4" w:rsidRPr="003A7214" w14:paraId="17910EF8" w14:textId="77777777" w:rsidTr="006B25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0" w:type="dxa"/>
          </w:tcPr>
          <w:p w14:paraId="1222F0D0" w14:textId="77777777" w:rsidR="006E76F4" w:rsidRDefault="006E76F4" w:rsidP="006B25F8">
            <w:pPr>
              <w:pStyle w:val="Corpodetexto"/>
              <w:rPr>
                <w:lang w:val="pt-BR"/>
              </w:rPr>
            </w:pPr>
          </w:p>
        </w:tc>
        <w:tc>
          <w:tcPr>
            <w:tcW w:w="3890" w:type="dxa"/>
          </w:tcPr>
          <w:p w14:paraId="617D1B66" w14:textId="1BDB1E8D" w:rsidR="006E76F4" w:rsidRDefault="006E76F4" w:rsidP="006E76F4">
            <w:pPr>
              <w:pStyle w:val="Corpodetexto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Retorna com as informações</w:t>
            </w:r>
            <w:r>
              <w:rPr>
                <w:lang w:val="pt-BR"/>
              </w:rPr>
              <w:t xml:space="preserve"> atuais</w:t>
            </w:r>
            <w:r>
              <w:rPr>
                <w:lang w:val="pt-BR"/>
              </w:rPr>
              <w:t xml:space="preserve"> do cliente</w:t>
            </w:r>
          </w:p>
        </w:tc>
      </w:tr>
      <w:tr w:rsidR="006E76F4" w:rsidRPr="003A7214" w14:paraId="6C7099C4" w14:textId="77777777" w:rsidTr="006B2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0" w:type="dxa"/>
          </w:tcPr>
          <w:p w14:paraId="5670E1B2" w14:textId="6622D999" w:rsidR="006E76F4" w:rsidRDefault="006E76F4" w:rsidP="006E76F4">
            <w:pPr>
              <w:pStyle w:val="Corpodetexto"/>
              <w:numPr>
                <w:ilvl w:val="0"/>
                <w:numId w:val="25"/>
              </w:numPr>
              <w:rPr>
                <w:lang w:val="pt-BR"/>
              </w:rPr>
            </w:pPr>
            <w:r>
              <w:rPr>
                <w:lang w:val="pt-BR"/>
              </w:rPr>
              <w:t>Realiza as alterações necessárias</w:t>
            </w:r>
          </w:p>
        </w:tc>
        <w:tc>
          <w:tcPr>
            <w:tcW w:w="3890" w:type="dxa"/>
          </w:tcPr>
          <w:p w14:paraId="438F5304" w14:textId="77777777" w:rsidR="006E76F4" w:rsidRDefault="006E76F4" w:rsidP="006E76F4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6E76F4" w:rsidRPr="003A7214" w14:paraId="13531E8F" w14:textId="77777777" w:rsidTr="006B25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0" w:type="dxa"/>
          </w:tcPr>
          <w:p w14:paraId="28F5A732" w14:textId="77777777" w:rsidR="006E76F4" w:rsidRDefault="006E76F4" w:rsidP="006E76F4">
            <w:pPr>
              <w:pStyle w:val="Corpodetexto"/>
              <w:rPr>
                <w:lang w:val="pt-BR"/>
              </w:rPr>
            </w:pPr>
          </w:p>
        </w:tc>
        <w:tc>
          <w:tcPr>
            <w:tcW w:w="3890" w:type="dxa"/>
          </w:tcPr>
          <w:p w14:paraId="731BFA02" w14:textId="2B360ED7" w:rsidR="006E76F4" w:rsidRDefault="006E76F4" w:rsidP="006E76F4">
            <w:pPr>
              <w:pStyle w:val="Corpodetexto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Salva as informações atualizadas</w:t>
            </w:r>
          </w:p>
        </w:tc>
      </w:tr>
    </w:tbl>
    <w:p w14:paraId="4A457F59" w14:textId="77777777" w:rsidR="006E76F4" w:rsidRPr="006E76F4" w:rsidRDefault="006E76F4" w:rsidP="006E76F4">
      <w:pPr>
        <w:rPr>
          <w:lang w:val="pt-BR"/>
        </w:rPr>
      </w:pPr>
    </w:p>
    <w:p w14:paraId="0A63E21D" w14:textId="77777777" w:rsidR="0090497C" w:rsidRPr="0090497C" w:rsidRDefault="0090497C" w:rsidP="0090497C">
      <w:pPr>
        <w:ind w:left="720"/>
        <w:rPr>
          <w:lang w:val="pt-BR"/>
        </w:rPr>
      </w:pPr>
    </w:p>
    <w:p w14:paraId="73A16EC4" w14:textId="328B19BB" w:rsidR="00E17E5B" w:rsidRDefault="00E17E5B" w:rsidP="00E17E5B">
      <w:pPr>
        <w:ind w:left="720"/>
        <w:rPr>
          <w:lang w:val="pt-BR"/>
        </w:rPr>
      </w:pPr>
    </w:p>
    <w:p w14:paraId="6DC71B2B" w14:textId="5085E87A" w:rsidR="006E76F4" w:rsidRDefault="006E76F4" w:rsidP="006E76F4">
      <w:pPr>
        <w:pStyle w:val="Ttulo3"/>
        <w:rPr>
          <w:lang w:val="pt-BR"/>
        </w:rPr>
      </w:pPr>
      <w:bookmarkStart w:id="15" w:name="_Toc74581220"/>
      <w:r>
        <w:rPr>
          <w:lang w:val="pt-BR"/>
        </w:rPr>
        <w:t>Exclui</w:t>
      </w:r>
      <w:r>
        <w:rPr>
          <w:lang w:val="pt-BR"/>
        </w:rPr>
        <w:t>r cliente</w:t>
      </w:r>
      <w:bookmarkEnd w:id="15"/>
    </w:p>
    <w:tbl>
      <w:tblPr>
        <w:tblStyle w:val="TabeladeLista2-nfase5"/>
        <w:tblW w:w="0" w:type="auto"/>
        <w:jc w:val="center"/>
        <w:tblLook w:val="04A0" w:firstRow="1" w:lastRow="0" w:firstColumn="1" w:lastColumn="0" w:noHBand="0" w:noVBand="1"/>
      </w:tblPr>
      <w:tblGrid>
        <w:gridCol w:w="4190"/>
        <w:gridCol w:w="3890"/>
      </w:tblGrid>
      <w:tr w:rsidR="006E76F4" w14:paraId="36E30B1A" w14:textId="77777777" w:rsidTr="006B25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0" w:type="dxa"/>
          </w:tcPr>
          <w:p w14:paraId="43E1C129" w14:textId="77777777" w:rsidR="006E76F4" w:rsidRPr="0030155F" w:rsidRDefault="006E76F4" w:rsidP="006B25F8">
            <w:pPr>
              <w:pStyle w:val="Corpodetexto"/>
              <w:ind w:left="0"/>
              <w:jc w:val="center"/>
              <w:rPr>
                <w:sz w:val="22"/>
                <w:szCs w:val="22"/>
                <w:lang w:val="pt-BR"/>
              </w:rPr>
            </w:pPr>
            <w:r w:rsidRPr="0030155F">
              <w:rPr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3890" w:type="dxa"/>
          </w:tcPr>
          <w:p w14:paraId="46BC0A46" w14:textId="77777777" w:rsidR="006E76F4" w:rsidRPr="0030155F" w:rsidRDefault="006E76F4" w:rsidP="006B25F8">
            <w:pPr>
              <w:pStyle w:val="Corpodetex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t-BR"/>
              </w:rPr>
            </w:pPr>
            <w:r w:rsidRPr="0030155F">
              <w:rPr>
                <w:sz w:val="22"/>
                <w:szCs w:val="22"/>
                <w:lang w:val="pt-BR"/>
              </w:rPr>
              <w:t>Ações do sistema</w:t>
            </w:r>
          </w:p>
        </w:tc>
      </w:tr>
      <w:tr w:rsidR="006E76F4" w:rsidRPr="003A7214" w14:paraId="7C2B9234" w14:textId="77777777" w:rsidTr="006B2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0" w:type="dxa"/>
          </w:tcPr>
          <w:p w14:paraId="3F2DBEF6" w14:textId="0B4E66BC" w:rsidR="006E76F4" w:rsidRDefault="006E76F4" w:rsidP="006E76F4">
            <w:pPr>
              <w:pStyle w:val="Corpodetexto"/>
              <w:numPr>
                <w:ilvl w:val="0"/>
                <w:numId w:val="26"/>
              </w:numPr>
              <w:rPr>
                <w:lang w:val="pt-BR"/>
              </w:rPr>
            </w:pPr>
            <w:r>
              <w:rPr>
                <w:lang w:val="pt-BR"/>
              </w:rPr>
              <w:t xml:space="preserve">Solicita </w:t>
            </w:r>
            <w:r>
              <w:rPr>
                <w:lang w:val="pt-BR"/>
              </w:rPr>
              <w:t>excluir</w:t>
            </w:r>
            <w:r>
              <w:rPr>
                <w:lang w:val="pt-BR"/>
              </w:rPr>
              <w:t xml:space="preserve"> e informa o CPF do cliente</w:t>
            </w:r>
          </w:p>
        </w:tc>
        <w:tc>
          <w:tcPr>
            <w:tcW w:w="3890" w:type="dxa"/>
          </w:tcPr>
          <w:p w14:paraId="5903A707" w14:textId="77777777" w:rsidR="006E76F4" w:rsidRDefault="006E76F4" w:rsidP="006B25F8">
            <w:pPr>
              <w:pStyle w:val="Corpodetex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6E76F4" w:rsidRPr="003A7214" w14:paraId="5CABF49D" w14:textId="77777777" w:rsidTr="006B25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0" w:type="dxa"/>
          </w:tcPr>
          <w:p w14:paraId="2E94CCDA" w14:textId="77777777" w:rsidR="006E76F4" w:rsidRDefault="006E76F4" w:rsidP="006B25F8">
            <w:pPr>
              <w:pStyle w:val="Corpodetexto"/>
              <w:rPr>
                <w:lang w:val="pt-BR"/>
              </w:rPr>
            </w:pPr>
          </w:p>
        </w:tc>
        <w:tc>
          <w:tcPr>
            <w:tcW w:w="3890" w:type="dxa"/>
          </w:tcPr>
          <w:p w14:paraId="1D8399B2" w14:textId="627D1B05" w:rsidR="006E76F4" w:rsidRDefault="006E76F4" w:rsidP="006E76F4">
            <w:pPr>
              <w:pStyle w:val="Corpodetext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Retorna com as informações do cliente</w:t>
            </w:r>
          </w:p>
        </w:tc>
      </w:tr>
      <w:tr w:rsidR="006E76F4" w:rsidRPr="003A7214" w14:paraId="22A2F3E3" w14:textId="77777777" w:rsidTr="006B2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0" w:type="dxa"/>
          </w:tcPr>
          <w:p w14:paraId="4BD418A8" w14:textId="7482776A" w:rsidR="006E76F4" w:rsidRDefault="006E76F4" w:rsidP="006E76F4">
            <w:pPr>
              <w:pStyle w:val="Corpodetexto"/>
              <w:rPr>
                <w:lang w:val="pt-BR"/>
              </w:rPr>
            </w:pPr>
          </w:p>
        </w:tc>
        <w:tc>
          <w:tcPr>
            <w:tcW w:w="3890" w:type="dxa"/>
          </w:tcPr>
          <w:p w14:paraId="22C2B4E8" w14:textId="0B6307C8" w:rsidR="006E76F4" w:rsidRDefault="006E76F4" w:rsidP="006E76F4">
            <w:pPr>
              <w:pStyle w:val="Corpodetext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Pergunta se deseja mesmo excluir o cliente</w:t>
            </w:r>
          </w:p>
        </w:tc>
      </w:tr>
      <w:tr w:rsidR="006E76F4" w:rsidRPr="003A7214" w14:paraId="1DEDF7AF" w14:textId="77777777" w:rsidTr="006B25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0" w:type="dxa"/>
          </w:tcPr>
          <w:p w14:paraId="60730981" w14:textId="29A55661" w:rsidR="006E76F4" w:rsidRDefault="006E76F4" w:rsidP="006E76F4">
            <w:pPr>
              <w:pStyle w:val="Corpodetexto"/>
              <w:numPr>
                <w:ilvl w:val="0"/>
                <w:numId w:val="26"/>
              </w:numPr>
              <w:rPr>
                <w:lang w:val="pt-BR"/>
              </w:rPr>
            </w:pPr>
            <w:r>
              <w:rPr>
                <w:lang w:val="pt-BR"/>
              </w:rPr>
              <w:t>Confirma exclusão</w:t>
            </w:r>
          </w:p>
        </w:tc>
        <w:tc>
          <w:tcPr>
            <w:tcW w:w="3890" w:type="dxa"/>
          </w:tcPr>
          <w:p w14:paraId="384082FD" w14:textId="32037C73" w:rsidR="006E76F4" w:rsidRDefault="006E76F4" w:rsidP="006E76F4">
            <w:pPr>
              <w:pStyle w:val="Corpodetex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</w:tbl>
    <w:p w14:paraId="3C3477B9" w14:textId="77777777" w:rsidR="006E76F4" w:rsidRPr="006E76F4" w:rsidRDefault="006E76F4" w:rsidP="006E76F4">
      <w:pPr>
        <w:rPr>
          <w:lang w:val="pt-BR"/>
        </w:rPr>
      </w:pPr>
    </w:p>
    <w:p w14:paraId="4EF121D9" w14:textId="77777777" w:rsidR="00E17E5B" w:rsidRPr="00B15A89" w:rsidRDefault="00E17E5B" w:rsidP="00B15A89">
      <w:pPr>
        <w:ind w:left="720"/>
        <w:rPr>
          <w:lang w:val="pt-BR"/>
        </w:rPr>
      </w:pPr>
    </w:p>
    <w:p w14:paraId="6CA1BCE3" w14:textId="77777777" w:rsidR="003F1FF7" w:rsidRDefault="00416CCB">
      <w:pPr>
        <w:pStyle w:val="Ttulo2"/>
        <w:widowControl/>
        <w:rPr>
          <w:lang w:val="fr-FR"/>
        </w:rPr>
      </w:pPr>
      <w:bookmarkStart w:id="16" w:name="_Toc425054507"/>
      <w:bookmarkStart w:id="17" w:name="_Toc423410241"/>
      <w:bookmarkStart w:id="18" w:name="_Toc74581221"/>
      <w:r>
        <w:rPr>
          <w:lang w:val="pt-BR"/>
        </w:rPr>
        <w:t>Fluxos Alternativos</w:t>
      </w:r>
      <w:bookmarkEnd w:id="16"/>
      <w:bookmarkEnd w:id="17"/>
      <w:bookmarkEnd w:id="18"/>
    </w:p>
    <w:p w14:paraId="13D83984" w14:textId="20E1CA91" w:rsidR="003F1FF7" w:rsidRDefault="00E17E5B">
      <w:pPr>
        <w:pStyle w:val="Ttulo3"/>
        <w:widowControl/>
        <w:rPr>
          <w:lang w:val="pt-BR"/>
        </w:rPr>
      </w:pPr>
      <w:bookmarkStart w:id="19" w:name="_Toc74581222"/>
      <w:r>
        <w:rPr>
          <w:lang w:val="pt-BR"/>
        </w:rPr>
        <w:t>Cadastro cliente</w:t>
      </w:r>
      <w:bookmarkEnd w:id="19"/>
    </w:p>
    <w:p w14:paraId="1ACD6C12" w14:textId="62AE5D46" w:rsidR="003F1FF7" w:rsidRDefault="006E76F4" w:rsidP="006E76F4">
      <w:pPr>
        <w:pStyle w:val="Ttulo4"/>
        <w:widowControl/>
      </w:pPr>
      <w:proofErr w:type="spellStart"/>
      <w:r>
        <w:t>Cliente</w:t>
      </w:r>
      <w:proofErr w:type="spellEnd"/>
      <w:r>
        <w:t xml:space="preserve"> ja </w:t>
      </w:r>
      <w:proofErr w:type="spellStart"/>
      <w:r>
        <w:t>cadastrado</w:t>
      </w:r>
      <w:proofErr w:type="spellEnd"/>
    </w:p>
    <w:tbl>
      <w:tblPr>
        <w:tblStyle w:val="TabeladeLista2-nfase5"/>
        <w:tblW w:w="0" w:type="auto"/>
        <w:jc w:val="center"/>
        <w:tblLook w:val="04A0" w:firstRow="1" w:lastRow="0" w:firstColumn="1" w:lastColumn="0" w:noHBand="0" w:noVBand="1"/>
      </w:tblPr>
      <w:tblGrid>
        <w:gridCol w:w="4190"/>
        <w:gridCol w:w="3890"/>
      </w:tblGrid>
      <w:tr w:rsidR="006E76F4" w14:paraId="5DB3CF95" w14:textId="77777777" w:rsidTr="006B25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0" w:type="dxa"/>
          </w:tcPr>
          <w:p w14:paraId="0710AEEF" w14:textId="77777777" w:rsidR="006E76F4" w:rsidRPr="0030155F" w:rsidRDefault="006E76F4" w:rsidP="006B25F8">
            <w:pPr>
              <w:pStyle w:val="Corpodetexto"/>
              <w:ind w:left="0"/>
              <w:jc w:val="center"/>
              <w:rPr>
                <w:sz w:val="22"/>
                <w:szCs w:val="22"/>
                <w:lang w:val="pt-BR"/>
              </w:rPr>
            </w:pPr>
            <w:r w:rsidRPr="0030155F">
              <w:rPr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3890" w:type="dxa"/>
          </w:tcPr>
          <w:p w14:paraId="2613B92E" w14:textId="77777777" w:rsidR="006E76F4" w:rsidRPr="0030155F" w:rsidRDefault="006E76F4" w:rsidP="006B25F8">
            <w:pPr>
              <w:pStyle w:val="Corpodetex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t-BR"/>
              </w:rPr>
            </w:pPr>
            <w:r w:rsidRPr="0030155F">
              <w:rPr>
                <w:sz w:val="22"/>
                <w:szCs w:val="22"/>
                <w:lang w:val="pt-BR"/>
              </w:rPr>
              <w:t>Ações do sistema</w:t>
            </w:r>
          </w:p>
        </w:tc>
      </w:tr>
      <w:tr w:rsidR="006E76F4" w:rsidRPr="003A7214" w14:paraId="6B17C406" w14:textId="77777777" w:rsidTr="006B2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0" w:type="dxa"/>
          </w:tcPr>
          <w:p w14:paraId="562F77F8" w14:textId="17E86BB3" w:rsidR="006E76F4" w:rsidRDefault="006E76F4" w:rsidP="006E76F4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3890" w:type="dxa"/>
          </w:tcPr>
          <w:p w14:paraId="761A540F" w14:textId="1652AC15" w:rsidR="006E76F4" w:rsidRDefault="006E76F4" w:rsidP="006E76F4">
            <w:pPr>
              <w:pStyle w:val="Corpodetext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O</w:t>
            </w:r>
            <w:r>
              <w:rPr>
                <w:lang w:val="pt-BR"/>
              </w:rPr>
              <w:t xml:space="preserve"> sistema irá exibir a mensagem “Cliente já foi cadastrado”</w:t>
            </w:r>
          </w:p>
        </w:tc>
      </w:tr>
    </w:tbl>
    <w:p w14:paraId="563D41C3" w14:textId="77777777" w:rsidR="006E76F4" w:rsidRPr="006E76F4" w:rsidRDefault="006E76F4" w:rsidP="006E76F4">
      <w:pPr>
        <w:rPr>
          <w:lang w:val="pt-BR"/>
        </w:rPr>
      </w:pPr>
    </w:p>
    <w:p w14:paraId="55B7A2B0" w14:textId="3564E1D0" w:rsidR="003F1FF7" w:rsidRDefault="0090497C">
      <w:pPr>
        <w:pStyle w:val="Ttulo3"/>
        <w:widowControl/>
        <w:rPr>
          <w:lang w:val="pt-BR"/>
        </w:rPr>
      </w:pPr>
      <w:bookmarkStart w:id="20" w:name="_Toc74581223"/>
      <w:r>
        <w:rPr>
          <w:lang w:val="pt-BR"/>
        </w:rPr>
        <w:t>Consulta de cliente</w:t>
      </w:r>
      <w:bookmarkEnd w:id="20"/>
    </w:p>
    <w:p w14:paraId="45106A3F" w14:textId="4B51DC8E" w:rsidR="006E76F4" w:rsidRDefault="006E76F4" w:rsidP="006E76F4">
      <w:pPr>
        <w:pStyle w:val="Ttulo4"/>
        <w:widowControl/>
      </w:pPr>
      <w:proofErr w:type="spellStart"/>
      <w:r>
        <w:t>Cliente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cadastrado</w:t>
      </w:r>
      <w:proofErr w:type="spellEnd"/>
    </w:p>
    <w:tbl>
      <w:tblPr>
        <w:tblStyle w:val="TabeladeLista2-nfase5"/>
        <w:tblW w:w="0" w:type="auto"/>
        <w:jc w:val="center"/>
        <w:tblLook w:val="04A0" w:firstRow="1" w:lastRow="0" w:firstColumn="1" w:lastColumn="0" w:noHBand="0" w:noVBand="1"/>
      </w:tblPr>
      <w:tblGrid>
        <w:gridCol w:w="4190"/>
        <w:gridCol w:w="3890"/>
      </w:tblGrid>
      <w:tr w:rsidR="006E76F4" w14:paraId="3C8FF0EC" w14:textId="77777777" w:rsidTr="006B25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0" w:type="dxa"/>
          </w:tcPr>
          <w:p w14:paraId="793D4863" w14:textId="77777777" w:rsidR="006E76F4" w:rsidRPr="0030155F" w:rsidRDefault="006E76F4" w:rsidP="006B25F8">
            <w:pPr>
              <w:pStyle w:val="Corpodetexto"/>
              <w:ind w:left="0"/>
              <w:jc w:val="center"/>
              <w:rPr>
                <w:sz w:val="22"/>
                <w:szCs w:val="22"/>
                <w:lang w:val="pt-BR"/>
              </w:rPr>
            </w:pPr>
            <w:r w:rsidRPr="0030155F">
              <w:rPr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3890" w:type="dxa"/>
          </w:tcPr>
          <w:p w14:paraId="3F0EF9BF" w14:textId="77777777" w:rsidR="006E76F4" w:rsidRPr="0030155F" w:rsidRDefault="006E76F4" w:rsidP="006B25F8">
            <w:pPr>
              <w:pStyle w:val="Corpodetex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t-BR"/>
              </w:rPr>
            </w:pPr>
            <w:r w:rsidRPr="0030155F">
              <w:rPr>
                <w:sz w:val="22"/>
                <w:szCs w:val="22"/>
                <w:lang w:val="pt-BR"/>
              </w:rPr>
              <w:t>Ações do sistema</w:t>
            </w:r>
          </w:p>
        </w:tc>
      </w:tr>
      <w:tr w:rsidR="006E76F4" w:rsidRPr="003A7214" w14:paraId="7FA37A1B" w14:textId="77777777" w:rsidTr="006B2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0" w:type="dxa"/>
          </w:tcPr>
          <w:p w14:paraId="791A7415" w14:textId="77777777" w:rsidR="006E76F4" w:rsidRDefault="006E76F4" w:rsidP="006B25F8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3890" w:type="dxa"/>
          </w:tcPr>
          <w:p w14:paraId="06E44E7B" w14:textId="203007AC" w:rsidR="006E76F4" w:rsidRDefault="006E76F4" w:rsidP="006E76F4">
            <w:pPr>
              <w:pStyle w:val="Corpodetex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E76F4">
              <w:rPr>
                <w:b/>
                <w:bCs/>
                <w:lang w:val="pt-BR"/>
              </w:rPr>
              <w:t>1</w:t>
            </w:r>
            <w:r>
              <w:rPr>
                <w:lang w:val="pt-BR"/>
              </w:rPr>
              <w:t>.   O</w:t>
            </w:r>
            <w:r>
              <w:rPr>
                <w:lang w:val="pt-BR"/>
              </w:rPr>
              <w:t xml:space="preserve"> sistema deve exibir a mensagem “Cliente não cadastrado”</w:t>
            </w:r>
          </w:p>
        </w:tc>
      </w:tr>
      <w:tr w:rsidR="00421AFF" w:rsidRPr="003A7214" w14:paraId="70DF7880" w14:textId="77777777" w:rsidTr="006B25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0" w:type="dxa"/>
          </w:tcPr>
          <w:p w14:paraId="764BF8B6" w14:textId="77777777" w:rsidR="00421AFF" w:rsidRDefault="00421AFF" w:rsidP="006B25F8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3890" w:type="dxa"/>
          </w:tcPr>
          <w:p w14:paraId="5B91510E" w14:textId="3EAAD88D" w:rsidR="00421AFF" w:rsidRPr="00421AFF" w:rsidRDefault="00421AFF" w:rsidP="00421AFF">
            <w:pPr>
              <w:pStyle w:val="Ttulo1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lang w:val="pt-BR"/>
              </w:rPr>
            </w:pPr>
            <w:bookmarkStart w:id="21" w:name="_Toc74581224"/>
            <w:r w:rsidRPr="00421AFF">
              <w:rPr>
                <w:rFonts w:ascii="Times New Roman" w:hAnsi="Times New Roman"/>
                <w:b w:val="0"/>
                <w:bCs w:val="0"/>
                <w:lang w:val="pt-BR"/>
              </w:rPr>
              <w:t>Direciona para o cadastramento</w:t>
            </w:r>
            <w:bookmarkEnd w:id="21"/>
          </w:p>
        </w:tc>
      </w:tr>
    </w:tbl>
    <w:p w14:paraId="7A37ADB8" w14:textId="77777777" w:rsidR="006E76F4" w:rsidRPr="006E76F4" w:rsidRDefault="006E76F4" w:rsidP="006E76F4">
      <w:pPr>
        <w:rPr>
          <w:lang w:val="pt-BR"/>
        </w:rPr>
      </w:pPr>
    </w:p>
    <w:p w14:paraId="0B156F09" w14:textId="77777777" w:rsidR="003F1FF7" w:rsidRDefault="00416CCB" w:rsidP="00421AFF">
      <w:pPr>
        <w:pStyle w:val="Ttulo1"/>
        <w:numPr>
          <w:ilvl w:val="0"/>
          <w:numId w:val="28"/>
        </w:numPr>
        <w:rPr>
          <w:sz w:val="24"/>
          <w:szCs w:val="24"/>
          <w:lang w:val="fr-FR"/>
        </w:rPr>
      </w:pPr>
      <w:bookmarkStart w:id="22" w:name="_Toc425054510"/>
      <w:bookmarkStart w:id="23" w:name="_Toc423410251"/>
      <w:bookmarkStart w:id="24" w:name="_Toc74581225"/>
      <w:r>
        <w:rPr>
          <w:sz w:val="24"/>
          <w:szCs w:val="24"/>
          <w:lang w:val="pt-BR"/>
        </w:rPr>
        <w:t>Requisitos Especiais</w:t>
      </w:r>
      <w:bookmarkEnd w:id="22"/>
      <w:bookmarkEnd w:id="23"/>
      <w:bookmarkEnd w:id="24"/>
    </w:p>
    <w:p w14:paraId="5B96CDC9" w14:textId="24CE60B9" w:rsidR="003F1FF7" w:rsidRDefault="00421AFF" w:rsidP="00421AFF">
      <w:pPr>
        <w:pStyle w:val="Ttulo2"/>
        <w:widowControl/>
        <w:numPr>
          <w:ilvl w:val="1"/>
          <w:numId w:val="28"/>
        </w:numPr>
        <w:rPr>
          <w:lang w:val="pt-BR"/>
        </w:rPr>
      </w:pPr>
      <w:bookmarkStart w:id="25" w:name="_Toc74581226"/>
      <w:r>
        <w:rPr>
          <w:lang w:val="pt-BR"/>
        </w:rPr>
        <w:t>Permissões</w:t>
      </w:r>
      <w:bookmarkEnd w:id="25"/>
    </w:p>
    <w:p w14:paraId="1C61712D" w14:textId="3ABD6F09" w:rsidR="00421AFF" w:rsidRPr="00421AFF" w:rsidRDefault="00421AFF" w:rsidP="00421AFF">
      <w:pPr>
        <w:ind w:left="720"/>
        <w:rPr>
          <w:lang w:val="pt-BR"/>
        </w:rPr>
      </w:pPr>
      <w:r>
        <w:rPr>
          <w:lang w:val="pt-BR"/>
        </w:rPr>
        <w:t>O gerente deve ter acesso as 4(quatro) operações do CRUD gestão de clientes a qualquer momento, enquanto o atendente deve ter acesso apenas as opções de inserir e atualizar cliente e apenas durante os atendimentos.</w:t>
      </w:r>
    </w:p>
    <w:p w14:paraId="436178FA" w14:textId="77777777" w:rsidR="003F1FF7" w:rsidRPr="00421AFF" w:rsidRDefault="003F1FF7">
      <w:pPr>
        <w:rPr>
          <w:lang w:val="pt-BR"/>
        </w:rPr>
      </w:pPr>
    </w:p>
    <w:p w14:paraId="0D6AEA50" w14:textId="77777777" w:rsidR="003F1FF7" w:rsidRDefault="00416CCB" w:rsidP="00421AFF">
      <w:pPr>
        <w:pStyle w:val="Ttulo1"/>
        <w:widowControl/>
        <w:numPr>
          <w:ilvl w:val="0"/>
          <w:numId w:val="28"/>
        </w:numPr>
        <w:rPr>
          <w:sz w:val="24"/>
          <w:szCs w:val="24"/>
        </w:rPr>
      </w:pPr>
      <w:bookmarkStart w:id="26" w:name="_Toc425054512"/>
      <w:bookmarkStart w:id="27" w:name="_Toc423410253"/>
      <w:bookmarkStart w:id="28" w:name="_Toc74581227"/>
      <w:r>
        <w:rPr>
          <w:sz w:val="24"/>
          <w:szCs w:val="24"/>
          <w:lang w:val="pt-BR"/>
        </w:rPr>
        <w:t>Precondições</w:t>
      </w:r>
      <w:bookmarkEnd w:id="26"/>
      <w:bookmarkEnd w:id="27"/>
      <w:bookmarkEnd w:id="28"/>
    </w:p>
    <w:p w14:paraId="29AE1829" w14:textId="30FE706F" w:rsidR="003F1FF7" w:rsidRDefault="00421AFF" w:rsidP="00421AFF">
      <w:pPr>
        <w:pStyle w:val="Ttulo2"/>
        <w:widowControl/>
        <w:numPr>
          <w:ilvl w:val="1"/>
          <w:numId w:val="28"/>
        </w:numPr>
      </w:pPr>
      <w:bookmarkStart w:id="29" w:name="_Toc74581228"/>
      <w:r>
        <w:rPr>
          <w:lang w:val="pt-BR"/>
        </w:rPr>
        <w:t>Sistema em operação</w:t>
      </w:r>
      <w:bookmarkEnd w:id="29"/>
    </w:p>
    <w:p w14:paraId="6BAAC1C9" w14:textId="65582ABC" w:rsidR="003F1FF7" w:rsidRPr="00421AFF" w:rsidRDefault="00416CCB" w:rsidP="00421AFF">
      <w:pPr>
        <w:pStyle w:val="Ttulo1"/>
        <w:widowControl/>
        <w:numPr>
          <w:ilvl w:val="0"/>
          <w:numId w:val="28"/>
        </w:numPr>
        <w:rPr>
          <w:sz w:val="24"/>
          <w:szCs w:val="24"/>
        </w:rPr>
      </w:pPr>
      <w:bookmarkStart w:id="30" w:name="_Toc425054514"/>
      <w:bookmarkStart w:id="31" w:name="_Toc423410255"/>
      <w:bookmarkStart w:id="32" w:name="_Toc74581229"/>
      <w:r>
        <w:rPr>
          <w:sz w:val="24"/>
          <w:szCs w:val="24"/>
          <w:lang w:val="pt-BR"/>
        </w:rPr>
        <w:t>Pós-condições</w:t>
      </w:r>
      <w:bookmarkEnd w:id="30"/>
      <w:bookmarkEnd w:id="31"/>
      <w:bookmarkEnd w:id="32"/>
    </w:p>
    <w:p w14:paraId="10D93568" w14:textId="2B382C75" w:rsidR="003F1FF7" w:rsidRDefault="00421AFF" w:rsidP="00421AFF">
      <w:pPr>
        <w:pStyle w:val="Ttulo2"/>
        <w:widowControl/>
        <w:numPr>
          <w:ilvl w:val="1"/>
          <w:numId w:val="28"/>
        </w:numPr>
        <w:rPr>
          <w:lang w:val="fr-FR"/>
        </w:rPr>
      </w:pPr>
      <w:bookmarkStart w:id="33" w:name="_Toc74581230"/>
      <w:r>
        <w:rPr>
          <w:lang w:val="pt-BR"/>
        </w:rPr>
        <w:t>Banco de dados com clientes acomodados</w:t>
      </w:r>
      <w:bookmarkEnd w:id="33"/>
    </w:p>
    <w:sectPr w:rsidR="003F1FF7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FFA85" w14:textId="77777777" w:rsidR="004055C6" w:rsidRDefault="004055C6">
      <w:pPr>
        <w:spacing w:line="240" w:lineRule="auto"/>
      </w:pPr>
      <w:r>
        <w:separator/>
      </w:r>
    </w:p>
  </w:endnote>
  <w:endnote w:type="continuationSeparator" w:id="0">
    <w:p w14:paraId="49B1EEBF" w14:textId="77777777" w:rsidR="004055C6" w:rsidRDefault="004055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F1FF7" w14:paraId="2E76AE9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BC555B6" w14:textId="77777777" w:rsidR="003F1FF7" w:rsidRDefault="00416CCB">
          <w:pPr>
            <w:ind w:right="360"/>
            <w:rPr>
              <w:sz w:val="24"/>
              <w:szCs w:val="24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C761EC8" w14:textId="77EA3E2C" w:rsidR="003F1FF7" w:rsidRDefault="00416CCB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r w:rsidR="003A7214">
            <w:t>Integrative Solutions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A7214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A879548" w14:textId="77777777" w:rsidR="003F1FF7" w:rsidRDefault="00416CCB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1A14C2FB" w14:textId="77777777" w:rsidR="003F1FF7" w:rsidRDefault="003F1FF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BE726" w14:textId="77777777" w:rsidR="004055C6" w:rsidRDefault="004055C6">
      <w:pPr>
        <w:spacing w:line="240" w:lineRule="auto"/>
      </w:pPr>
      <w:r>
        <w:separator/>
      </w:r>
    </w:p>
  </w:footnote>
  <w:footnote w:type="continuationSeparator" w:id="0">
    <w:p w14:paraId="747AFBC6" w14:textId="77777777" w:rsidR="004055C6" w:rsidRDefault="004055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6254B" w14:textId="77777777" w:rsidR="003F1FF7" w:rsidRDefault="003F1FF7">
    <w:pPr>
      <w:rPr>
        <w:sz w:val="24"/>
        <w:szCs w:val="24"/>
      </w:rPr>
    </w:pPr>
  </w:p>
  <w:p w14:paraId="0E819E91" w14:textId="77777777" w:rsidR="003F1FF7" w:rsidRDefault="003F1FF7">
    <w:pPr>
      <w:pBdr>
        <w:top w:val="single" w:sz="6" w:space="1" w:color="auto"/>
      </w:pBdr>
      <w:rPr>
        <w:sz w:val="24"/>
        <w:szCs w:val="24"/>
      </w:rPr>
    </w:pPr>
  </w:p>
  <w:p w14:paraId="5F6FABDA" w14:textId="77777777" w:rsidR="003A7214" w:rsidRDefault="003A7214" w:rsidP="003A7214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Integrative Solutions</w:t>
    </w:r>
  </w:p>
  <w:p w14:paraId="0BEEBB5A" w14:textId="77777777" w:rsidR="003F1FF7" w:rsidRDefault="003F1FF7">
    <w:pPr>
      <w:pBdr>
        <w:bottom w:val="single" w:sz="6" w:space="1" w:color="auto"/>
      </w:pBdr>
      <w:jc w:val="right"/>
      <w:rPr>
        <w:sz w:val="24"/>
        <w:szCs w:val="24"/>
      </w:rPr>
    </w:pPr>
  </w:p>
  <w:p w14:paraId="609610DC" w14:textId="77777777" w:rsidR="003F1FF7" w:rsidRDefault="003F1FF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F1FF7" w14:paraId="0AF385E3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801814E" w14:textId="0A73C1E4" w:rsidR="003F1FF7" w:rsidRPr="003A7214" w:rsidRDefault="003A7214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 w:rsidRPr="003A7214">
            <w:rPr>
              <w:lang w:val="pt-BR"/>
            </w:rPr>
            <w:t>Projeto sistema de entregas Four Piece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CCA60E1" w14:textId="3C3D168A" w:rsidR="003F1FF7" w:rsidRDefault="00416CCB">
          <w:pPr>
            <w:tabs>
              <w:tab w:val="left" w:pos="1135"/>
            </w:tabs>
            <w:ind w:right="68"/>
          </w:pPr>
          <w:r w:rsidRPr="003A7214">
            <w:rPr>
              <w:lang w:val="pt-BR"/>
            </w:rPr>
            <w:t xml:space="preserve">  </w:t>
          </w:r>
          <w:r>
            <w:rPr>
              <w:lang w:val="pt-BR"/>
            </w:rPr>
            <w:t>Versão:</w:t>
          </w:r>
          <w:r>
            <w:t xml:space="preserve">           1.</w:t>
          </w:r>
          <w:r w:rsidR="003A7214">
            <w:t>1</w:t>
          </w:r>
        </w:p>
      </w:tc>
    </w:tr>
    <w:tr w:rsidR="003F1FF7" w14:paraId="486EFA71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B640964" w14:textId="2D383377" w:rsidR="003F1FF7" w:rsidRPr="003A7214" w:rsidRDefault="00416CCB">
          <w:pPr>
            <w:rPr>
              <w:lang w:val="pt-BR"/>
            </w:rPr>
          </w:pPr>
          <w:r>
            <w:fldChar w:fldCharType="begin"/>
          </w:r>
          <w:r w:rsidRPr="003A7214">
            <w:rPr>
              <w:lang w:val="pt-BR"/>
            </w:rPr>
            <w:instrText xml:space="preserve">TITLE  \* MERGEFORMAT </w:instrText>
          </w:r>
          <w:r>
            <w:fldChar w:fldCharType="separate"/>
          </w:r>
          <w:r w:rsidR="00457DC2" w:rsidRPr="003A7214">
            <w:rPr>
              <w:lang w:val="pt-BR"/>
            </w:rPr>
            <w:t xml:space="preserve">Especificação de Caso de Uso: </w:t>
          </w:r>
          <w:r w:rsidR="003A7214">
            <w:rPr>
              <w:lang w:val="pt-BR"/>
            </w:rPr>
            <w:t>Gestão de clientes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7C91673" w14:textId="773CBFE5" w:rsidR="003F1FF7" w:rsidRDefault="00416CCB">
          <w:r w:rsidRPr="003A7214">
            <w:rPr>
              <w:lang w:val="pt-BR"/>
            </w:rP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3A7214">
            <w:rPr>
              <w:lang w:val="pt-BR"/>
            </w:rPr>
            <w:t>10/06/2021</w:t>
          </w:r>
        </w:p>
      </w:tc>
    </w:tr>
    <w:tr w:rsidR="003F1FF7" w14:paraId="32FD9EAB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48A9186" w14:textId="55831B81" w:rsidR="003F1FF7" w:rsidRDefault="003A7214">
          <w:r>
            <w:rPr>
              <w:lang w:val="pt-BR"/>
            </w:rPr>
            <w:t>Case02</w:t>
          </w:r>
        </w:p>
      </w:tc>
    </w:tr>
  </w:tbl>
  <w:p w14:paraId="46BCC98E" w14:textId="77777777" w:rsidR="003F1FF7" w:rsidRDefault="003F1FF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9DF6383"/>
    <w:multiLevelType w:val="hybridMultilevel"/>
    <w:tmpl w:val="294A43C8"/>
    <w:lvl w:ilvl="0" w:tplc="AD74D3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E3D45D7"/>
    <w:multiLevelType w:val="hybridMultilevel"/>
    <w:tmpl w:val="294A43C8"/>
    <w:lvl w:ilvl="0" w:tplc="AD74D3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2F76ECB"/>
    <w:multiLevelType w:val="hybridMultilevel"/>
    <w:tmpl w:val="294A43C8"/>
    <w:lvl w:ilvl="0" w:tplc="AD74D3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4B364C4"/>
    <w:multiLevelType w:val="hybridMultilevel"/>
    <w:tmpl w:val="00B2E470"/>
    <w:lvl w:ilvl="0" w:tplc="1A96368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080249"/>
    <w:multiLevelType w:val="hybridMultilevel"/>
    <w:tmpl w:val="336401A6"/>
    <w:lvl w:ilvl="0" w:tplc="796C80D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D8F63A1"/>
    <w:multiLevelType w:val="hybridMultilevel"/>
    <w:tmpl w:val="336401A6"/>
    <w:lvl w:ilvl="0" w:tplc="796C80D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D4337FF"/>
    <w:multiLevelType w:val="hybridMultilevel"/>
    <w:tmpl w:val="294A43C8"/>
    <w:lvl w:ilvl="0" w:tplc="AD74D3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707820"/>
    <w:multiLevelType w:val="multilevel"/>
    <w:tmpl w:val="53E874D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A85055B"/>
    <w:multiLevelType w:val="hybridMultilevel"/>
    <w:tmpl w:val="294A43C8"/>
    <w:lvl w:ilvl="0" w:tplc="AD74D3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8"/>
  </w:num>
  <w:num w:numId="5">
    <w:abstractNumId w:val="22"/>
  </w:num>
  <w:num w:numId="6">
    <w:abstractNumId w:val="21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6"/>
  </w:num>
  <w:num w:numId="10">
    <w:abstractNumId w:val="4"/>
  </w:num>
  <w:num w:numId="11">
    <w:abstractNumId w:val="15"/>
  </w:num>
  <w:num w:numId="12">
    <w:abstractNumId w:val="10"/>
  </w:num>
  <w:num w:numId="13">
    <w:abstractNumId w:val="25"/>
  </w:num>
  <w:num w:numId="14">
    <w:abstractNumId w:val="9"/>
  </w:num>
  <w:num w:numId="15">
    <w:abstractNumId w:val="5"/>
  </w:num>
  <w:num w:numId="16">
    <w:abstractNumId w:val="24"/>
  </w:num>
  <w:num w:numId="17">
    <w:abstractNumId w:val="18"/>
  </w:num>
  <w:num w:numId="18">
    <w:abstractNumId w:val="7"/>
  </w:num>
  <w:num w:numId="19">
    <w:abstractNumId w:val="17"/>
  </w:num>
  <w:num w:numId="20">
    <w:abstractNumId w:val="8"/>
  </w:num>
  <w:num w:numId="21">
    <w:abstractNumId w:val="23"/>
  </w:num>
  <w:num w:numId="22">
    <w:abstractNumId w:val="20"/>
  </w:num>
  <w:num w:numId="23">
    <w:abstractNumId w:val="27"/>
  </w:num>
  <w:num w:numId="24">
    <w:abstractNumId w:val="3"/>
  </w:num>
  <w:num w:numId="25">
    <w:abstractNumId w:val="11"/>
  </w:num>
  <w:num w:numId="26">
    <w:abstractNumId w:val="19"/>
  </w:num>
  <w:num w:numId="27">
    <w:abstractNumId w:val="6"/>
  </w:num>
  <w:num w:numId="28">
    <w:abstractNumId w:val="14"/>
  </w:num>
  <w:num w:numId="29">
    <w:abstractNumId w:val="16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DC2"/>
    <w:rsid w:val="00254968"/>
    <w:rsid w:val="003A7214"/>
    <w:rsid w:val="003D2469"/>
    <w:rsid w:val="003F1FF7"/>
    <w:rsid w:val="004055C6"/>
    <w:rsid w:val="00416CCB"/>
    <w:rsid w:val="00421AFF"/>
    <w:rsid w:val="00457DC2"/>
    <w:rsid w:val="006E76F4"/>
    <w:rsid w:val="0090497C"/>
    <w:rsid w:val="00B15A89"/>
    <w:rsid w:val="00E1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DD740E"/>
  <w15:chartTrackingRefBased/>
  <w15:docId w15:val="{E0620F9B-ED39-4AE0-80C8-93AF9EDB4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table" w:styleId="TabeladeLista2-nfase5">
    <w:name w:val="List Table 2 Accent 5"/>
    <w:basedOn w:val="Tabelanormal"/>
    <w:uiPriority w:val="47"/>
    <w:rsid w:val="003A7214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erson\Documents\GitHub\Projeto_EngenhariaSoftware\requisitos\modelo-documentacao_casos_us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modelo-documentacao_casos_uso</Template>
  <TotalTime>64</TotalTime>
  <Pages>5</Pages>
  <Words>531</Words>
  <Characters>2868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&lt;Nome da Empresa&gt;</Company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doniz</dc:creator>
  <cp:keywords/>
  <dc:description/>
  <cp:lastModifiedBy>ANDERSON DA COSTA SANTOS</cp:lastModifiedBy>
  <cp:revision>3</cp:revision>
  <dcterms:created xsi:type="dcterms:W3CDTF">2021-06-08T19:53:00Z</dcterms:created>
  <dcterms:modified xsi:type="dcterms:W3CDTF">2021-06-14T19:40:00Z</dcterms:modified>
</cp:coreProperties>
</file>